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463D8" w14:textId="2E95022C" w:rsidR="00A51E89" w:rsidRPr="000C7EEA" w:rsidRDefault="0020258C" w:rsidP="004023DD">
      <w:pPr>
        <w:pStyle w:val="Title"/>
      </w:pPr>
      <w:sdt>
        <w:sdtPr>
          <w:alias w:val="Title"/>
          <w:tag w:val=""/>
          <w:id w:val="726351117"/>
          <w:placeholder>
            <w:docPart w:val="482CC021A0B5574687493AC0824A866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C0FF0">
            <w:t>7</w:t>
          </w:r>
          <w:r w:rsidR="008D476F">
            <w:t>-</w:t>
          </w:r>
          <w:r w:rsidR="00DF4271">
            <w:t>1</w:t>
          </w:r>
          <w:r w:rsidR="008D476F">
            <w:t xml:space="preserve"> Final Project: </w:t>
          </w:r>
          <w:r w:rsidR="004023DD">
            <w:t>Sprint Review and Retrospective</w:t>
          </w:r>
        </w:sdtContent>
      </w:sdt>
    </w:p>
    <w:p w14:paraId="01C7220D" w14:textId="77777777" w:rsidR="00A51E89" w:rsidRPr="000C7EEA" w:rsidRDefault="00FD43F0" w:rsidP="004023DD">
      <w:pPr>
        <w:pStyle w:val="Title2"/>
      </w:pPr>
      <w:r w:rsidRPr="000C7EEA">
        <w:t>Casie R. Bowden</w:t>
      </w:r>
    </w:p>
    <w:p w14:paraId="4F71F243" w14:textId="77777777" w:rsidR="00A51E89" w:rsidRPr="000C7EEA" w:rsidRDefault="00FD43F0" w:rsidP="004023DD">
      <w:pPr>
        <w:pStyle w:val="Title2"/>
      </w:pPr>
      <w:r w:rsidRPr="000C7EEA">
        <w:t>Southern New Hampshire University</w:t>
      </w:r>
    </w:p>
    <w:p w14:paraId="6167CE41" w14:textId="77777777" w:rsidR="00A51E89" w:rsidRPr="000C7EEA" w:rsidRDefault="00A51E89" w:rsidP="004023DD">
      <w:pPr>
        <w:spacing w:line="480" w:lineRule="auto"/>
      </w:pPr>
    </w:p>
    <w:p w14:paraId="66608341" w14:textId="77777777" w:rsidR="00A51E89" w:rsidRDefault="00223C0B" w:rsidP="004023DD">
      <w:pPr>
        <w:spacing w:line="480" w:lineRule="auto"/>
      </w:pPr>
      <w:r w:rsidRPr="000C7EEA">
        <w:br w:type="page"/>
      </w:r>
    </w:p>
    <w:p w14:paraId="1F98472E" w14:textId="77777777" w:rsidR="0017797E" w:rsidRDefault="0017797E" w:rsidP="004023DD">
      <w:pPr>
        <w:spacing w:line="480" w:lineRule="auto"/>
      </w:pPr>
    </w:p>
    <w:p w14:paraId="3FF2CE74" w14:textId="4330BC05" w:rsidR="008E59D7" w:rsidRDefault="0017797E" w:rsidP="004023DD">
      <w:pPr>
        <w:spacing w:line="480" w:lineRule="auto"/>
        <w:jc w:val="center"/>
      </w:pPr>
      <w:bookmarkStart w:id="0" w:name="_Toc409783205"/>
      <w:r w:rsidRPr="0017797E">
        <w:t>Abstract</w:t>
      </w:r>
      <w:bookmarkEnd w:id="0"/>
    </w:p>
    <w:p w14:paraId="3FA9E4AF" w14:textId="3FFE9609" w:rsidR="00233891" w:rsidRDefault="00233891" w:rsidP="008E0FF0">
      <w:pPr>
        <w:spacing w:line="480" w:lineRule="auto"/>
      </w:pPr>
      <w:r>
        <w:tab/>
      </w:r>
      <w:r w:rsidR="008E0FF0" w:rsidRPr="008E0FF0">
        <w:t xml:space="preserve">This paper provides an overview of the CS-250 SNHU Development Travel Project that was completed for the fictional company named </w:t>
      </w:r>
      <w:proofErr w:type="spellStart"/>
      <w:r w:rsidR="008E0FF0" w:rsidRPr="008E0FF0">
        <w:t>ChadaTech</w:t>
      </w:r>
      <w:proofErr w:type="spellEnd"/>
      <w:r w:rsidR="008E0FF0" w:rsidRPr="008E0FF0">
        <w:t xml:space="preserve">. Following the storyline of the project, the </w:t>
      </w:r>
      <w:r w:rsidR="00C01CC8">
        <w:t>T</w:t>
      </w:r>
      <w:r w:rsidR="008E0FF0" w:rsidRPr="008E0FF0">
        <w:t>eam’s application</w:t>
      </w:r>
      <w:r w:rsidR="00F32884">
        <w:t xml:space="preserve"> </w:t>
      </w:r>
      <w:r w:rsidR="008E0FF0" w:rsidRPr="008E0FF0">
        <w:t>of roles, developing user stories, handling of interruptions, communications, organizational tools, and evaluati</w:t>
      </w:r>
      <w:r w:rsidR="00A53BDD">
        <w:t xml:space="preserve">ng the </w:t>
      </w:r>
      <w:r w:rsidR="008E0FF0" w:rsidRPr="008E0FF0">
        <w:t xml:space="preserve">Agile process </w:t>
      </w:r>
      <w:r w:rsidR="00F32884">
        <w:t>is</w:t>
      </w:r>
      <w:r w:rsidR="008E0FF0" w:rsidRPr="008E0FF0">
        <w:t xml:space="preserve"> reviewed from the vantage point of the Scrum Master. </w:t>
      </w:r>
      <w:r w:rsidR="00F32884">
        <w:t>Based on the advantages of the method during the project and the pitfalls of the Waterfall method, t</w:t>
      </w:r>
      <w:r w:rsidR="008E0FF0" w:rsidRPr="008E0FF0">
        <w:t>he SDLC methodology</w:t>
      </w:r>
      <w:r w:rsidR="00F32884">
        <w:t xml:space="preserve"> that </w:t>
      </w:r>
      <w:r w:rsidR="00A53BDD">
        <w:t>i</w:t>
      </w:r>
      <w:r w:rsidR="00F32884">
        <w:t>s</w:t>
      </w:r>
      <w:r w:rsidR="008E0FF0" w:rsidRPr="008E0FF0">
        <w:t xml:space="preserve"> </w:t>
      </w:r>
      <w:r w:rsidR="00F32884">
        <w:t>most</w:t>
      </w:r>
      <w:r w:rsidR="008E0FF0" w:rsidRPr="008E0FF0">
        <w:t xml:space="preserve"> suited for the project </w:t>
      </w:r>
      <w:r w:rsidR="00A53BDD">
        <w:t>is</w:t>
      </w:r>
      <w:r w:rsidR="008E0FF0" w:rsidRPr="008E0FF0">
        <w:t xml:space="preserve"> determined</w:t>
      </w:r>
      <w:r w:rsidR="008E0FF0">
        <w:t xml:space="preserve"> to be Scrum-Agile</w:t>
      </w:r>
      <w:r w:rsidR="008E0FF0" w:rsidRPr="008E0FF0">
        <w:t xml:space="preserve">, and </w:t>
      </w:r>
      <w:r w:rsidR="00F32884">
        <w:t xml:space="preserve">then </w:t>
      </w:r>
      <w:r w:rsidR="008E0FF0" w:rsidRPr="008E0FF0">
        <w:t xml:space="preserve">a recommendation </w:t>
      </w:r>
      <w:r w:rsidR="00A53BDD">
        <w:t>i</w:t>
      </w:r>
      <w:r w:rsidR="00F32884">
        <w:t xml:space="preserve">s </w:t>
      </w:r>
      <w:r w:rsidR="008E0FF0" w:rsidRPr="008E0FF0">
        <w:t xml:space="preserve">given </w:t>
      </w:r>
      <w:r w:rsidR="008E0FF0">
        <w:t xml:space="preserve">for </w:t>
      </w:r>
      <w:proofErr w:type="spellStart"/>
      <w:r w:rsidR="00C01CC8">
        <w:t>ChadaTech</w:t>
      </w:r>
      <w:proofErr w:type="spellEnd"/>
      <w:r w:rsidR="008E0FF0">
        <w:t xml:space="preserve"> to </w:t>
      </w:r>
      <w:r w:rsidR="00F32884">
        <w:t>re</w:t>
      </w:r>
      <w:r w:rsidR="00C01CC8">
        <w:t>consider</w:t>
      </w:r>
      <w:r w:rsidR="008E0FF0">
        <w:t xml:space="preserve"> the </w:t>
      </w:r>
      <w:r w:rsidR="00F32884">
        <w:t>types of projects it</w:t>
      </w:r>
      <w:r w:rsidR="00A53BDD">
        <w:t xml:space="preserve"> </w:t>
      </w:r>
      <w:r w:rsidR="00C01CC8">
        <w:t>handles</w:t>
      </w:r>
      <w:r w:rsidR="00F32884">
        <w:t xml:space="preserve"> </w:t>
      </w:r>
      <w:r w:rsidR="00A53BDD">
        <w:t xml:space="preserve">in order </w:t>
      </w:r>
      <w:r w:rsidR="008E0FF0" w:rsidRPr="008E0FF0">
        <w:t xml:space="preserve">to help aid the company with its decision of </w:t>
      </w:r>
      <w:r w:rsidR="00F32884">
        <w:t xml:space="preserve">whether to fully adopt </w:t>
      </w:r>
      <w:r w:rsidR="00A53BDD">
        <w:t xml:space="preserve">an </w:t>
      </w:r>
      <w:r w:rsidR="00F32884">
        <w:t xml:space="preserve">Agile </w:t>
      </w:r>
      <w:r w:rsidR="00A53BDD">
        <w:t>development environment</w:t>
      </w:r>
      <w:r w:rsidR="00F32884">
        <w:t xml:space="preserve">. </w:t>
      </w:r>
    </w:p>
    <w:p w14:paraId="1A18872C" w14:textId="0AB9B722" w:rsidR="0017797E" w:rsidRPr="000C7EEA" w:rsidRDefault="0017797E" w:rsidP="004023DD">
      <w:pPr>
        <w:spacing w:line="480" w:lineRule="auto"/>
        <w:jc w:val="center"/>
      </w:pPr>
      <w:r w:rsidRPr="0017797E">
        <w:rPr>
          <w:i/>
          <w:iCs/>
        </w:rPr>
        <w:t>Keywords</w:t>
      </w:r>
      <w:r w:rsidRPr="0017797E">
        <w:t xml:space="preserve">:  </w:t>
      </w:r>
      <w:r w:rsidR="004023DD">
        <w:t>SDLC</w:t>
      </w:r>
      <w:r>
        <w:t xml:space="preserve">, </w:t>
      </w:r>
      <w:r w:rsidR="004023DD">
        <w:t>Agile, Scrum</w:t>
      </w:r>
    </w:p>
    <w:bookmarkStart w:id="1" w:name="_Toc409783206"/>
    <w:p w14:paraId="3A066585" w14:textId="6498508F" w:rsidR="00A51E89" w:rsidRPr="000C7EEA" w:rsidRDefault="0020258C" w:rsidP="004023DD">
      <w:pPr>
        <w:pStyle w:val="SectionTitle"/>
      </w:pPr>
      <w:sdt>
        <w:sdtPr>
          <w:alias w:val="Title"/>
          <w:tag w:val=""/>
          <w:id w:val="-1756435886"/>
          <w:placeholder>
            <w:docPart w:val="548B4F2AF29D364380EA6B677C0543F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F4271">
            <w:t>7-1 Final Project: Sprint Review and Retrospective</w:t>
          </w:r>
        </w:sdtContent>
      </w:sdt>
      <w:bookmarkEnd w:id="1"/>
    </w:p>
    <w:p w14:paraId="55A16DE3" w14:textId="576089D4" w:rsidR="0027536E" w:rsidRDefault="00B3539A" w:rsidP="004023DD">
      <w:pPr>
        <w:spacing w:line="480" w:lineRule="auto"/>
      </w:pPr>
      <w:r>
        <w:rPr>
          <w:lang w:eastAsia="ja-JP"/>
        </w:rPr>
        <w:tab/>
      </w:r>
      <w:r w:rsidR="00D14536">
        <w:t>This</w:t>
      </w:r>
      <w:r w:rsidR="005175B5">
        <w:t xml:space="preserve"> </w:t>
      </w:r>
      <w:r w:rsidR="00D14536">
        <w:t>paper</w:t>
      </w:r>
      <w:r w:rsidR="00F24220">
        <w:t xml:space="preserve"> is the Sprint R</w:t>
      </w:r>
      <w:r w:rsidR="00D14536">
        <w:t>eview</w:t>
      </w:r>
      <w:r w:rsidR="00F24220">
        <w:t xml:space="preserve"> and Retrospective for</w:t>
      </w:r>
      <w:r w:rsidR="00D14536">
        <w:t xml:space="preserve"> </w:t>
      </w:r>
      <w:r w:rsidR="00F24220">
        <w:t xml:space="preserve">the SNHU Travel project that </w:t>
      </w:r>
      <w:r w:rsidR="00713629">
        <w:t>was</w:t>
      </w:r>
      <w:r w:rsidR="00C905EC">
        <w:t xml:space="preserve"> </w:t>
      </w:r>
      <w:r w:rsidR="00F24220">
        <w:t xml:space="preserve">completed </w:t>
      </w:r>
      <w:r w:rsidR="00C905EC">
        <w:t>for the</w:t>
      </w:r>
      <w:r w:rsidR="00D14536">
        <w:t xml:space="preserve"> </w:t>
      </w:r>
      <w:r w:rsidR="004A025F">
        <w:t>CS</w:t>
      </w:r>
      <w:r w:rsidR="00C01CC8">
        <w:t>-</w:t>
      </w:r>
      <w:r w:rsidR="004A025F">
        <w:t>2</w:t>
      </w:r>
      <w:r w:rsidR="00F24220">
        <w:t>50 Software Development Lifecycle</w:t>
      </w:r>
      <w:r w:rsidR="000D4245">
        <w:t xml:space="preserve"> (SDLC)</w:t>
      </w:r>
      <w:r w:rsidR="00F24220">
        <w:t xml:space="preserve"> </w:t>
      </w:r>
      <w:r w:rsidR="00D14536">
        <w:t>course</w:t>
      </w:r>
      <w:r w:rsidR="00C64912">
        <w:t>, and it is written from the p</w:t>
      </w:r>
      <w:r w:rsidR="00216EC4">
        <w:t>ers</w:t>
      </w:r>
      <w:r w:rsidR="00C64912">
        <w:t xml:space="preserve">pective of the Scrum Master </w:t>
      </w:r>
      <w:r w:rsidR="00C01CC8">
        <w:t>r</w:t>
      </w:r>
      <w:r w:rsidR="00C64912">
        <w:t>ole</w:t>
      </w:r>
      <w:r w:rsidR="00F24220">
        <w:t xml:space="preserve">. </w:t>
      </w:r>
      <w:r w:rsidR="00527D9E">
        <w:t xml:space="preserve">The project </w:t>
      </w:r>
      <w:r w:rsidR="00713629">
        <w:t>was</w:t>
      </w:r>
      <w:r w:rsidR="00527D9E">
        <w:t xml:space="preserve"> mainly focused on exploring the different stages of the SDLC through the theoretical switching of a </w:t>
      </w:r>
      <w:r w:rsidR="00216EC4">
        <w:t xml:space="preserve">fictional </w:t>
      </w:r>
      <w:r w:rsidR="00527D9E">
        <w:t>company</w:t>
      </w:r>
      <w:r w:rsidR="00C905EC">
        <w:t>,</w:t>
      </w:r>
      <w:r w:rsidR="00EB7185">
        <w:t xml:space="preserve"> </w:t>
      </w:r>
      <w:proofErr w:type="spellStart"/>
      <w:r w:rsidR="00EB7185">
        <w:t>ChadaTech</w:t>
      </w:r>
      <w:proofErr w:type="spellEnd"/>
      <w:r w:rsidR="00C905EC">
        <w:t xml:space="preserve">, </w:t>
      </w:r>
      <w:r w:rsidR="00527D9E">
        <w:t xml:space="preserve">from a </w:t>
      </w:r>
      <w:r w:rsidR="00C905EC">
        <w:t>W</w:t>
      </w:r>
      <w:r w:rsidR="00527D9E">
        <w:t>aterfall development environment to an Agile development environment by using one team to test out the Agile process by developing an application for SNHU Travel, a mock travel agency desiring new booking tools in order to expand their client base</w:t>
      </w:r>
      <w:r w:rsidR="00EB7185">
        <w:t xml:space="preserve">, and the following is the summarization, analysis, and conclusions of the work completed for the project. </w:t>
      </w:r>
    </w:p>
    <w:p w14:paraId="00C9C4C5" w14:textId="144DF94A" w:rsidR="00527D9E" w:rsidRDefault="003F5D02" w:rsidP="00527D9E">
      <w:pPr>
        <w:spacing w:line="480" w:lineRule="auto"/>
        <w:jc w:val="center"/>
        <w:rPr>
          <w:b/>
        </w:rPr>
      </w:pPr>
      <w:r>
        <w:rPr>
          <w:b/>
        </w:rPr>
        <w:t>SNHU Travel Project</w:t>
      </w:r>
    </w:p>
    <w:p w14:paraId="09818974" w14:textId="072DC22E" w:rsidR="00156277" w:rsidRDefault="00527D9E" w:rsidP="005415A9">
      <w:pPr>
        <w:spacing w:line="480" w:lineRule="auto"/>
      </w:pPr>
      <w:r>
        <w:tab/>
        <w:t xml:space="preserve">The team assigned to the SNHU Travel Project </w:t>
      </w:r>
      <w:r w:rsidR="00A53BDD">
        <w:t>built</w:t>
      </w:r>
      <w:r>
        <w:t xml:space="preserve"> </w:t>
      </w:r>
      <w:r w:rsidR="00C905EC">
        <w:t>a Scrum-</w:t>
      </w:r>
      <w:r>
        <w:t xml:space="preserve">Agile development environment throughout the </w:t>
      </w:r>
      <w:r w:rsidR="00A53BDD">
        <w:t>construction</w:t>
      </w:r>
      <w:r w:rsidR="00EB7185">
        <w:t xml:space="preserve"> of the project</w:t>
      </w:r>
      <w:r>
        <w:t xml:space="preserve">, and </w:t>
      </w:r>
      <w:r w:rsidR="00FA15A4">
        <w:t>the</w:t>
      </w:r>
      <w:r w:rsidR="00FA15A4" w:rsidRPr="00FA15A4">
        <w:t xml:space="preserve"> Scrum Master</w:t>
      </w:r>
      <w:r w:rsidR="00FA15A4">
        <w:t xml:space="preserve"> for t</w:t>
      </w:r>
      <w:r w:rsidR="003C0FF0">
        <w:t xml:space="preserve">he </w:t>
      </w:r>
      <w:r w:rsidR="00FA15A4">
        <w:t>SNHU Travel Project</w:t>
      </w:r>
      <w:r w:rsidR="00EB7185">
        <w:t xml:space="preserve"> determined </w:t>
      </w:r>
      <w:r w:rsidR="00C905EC">
        <w:t xml:space="preserve">the </w:t>
      </w:r>
      <w:r>
        <w:t>examin</w:t>
      </w:r>
      <w:r w:rsidR="00EB7185">
        <w:t>ation of</w:t>
      </w:r>
      <w:r>
        <w:t xml:space="preserve"> </w:t>
      </w:r>
      <w:r w:rsidR="00F24220">
        <w:t xml:space="preserve">the </w:t>
      </w:r>
      <w:r w:rsidR="00CB312A">
        <w:t>T</w:t>
      </w:r>
      <w:r w:rsidR="00F24220">
        <w:t xml:space="preserve">eam’s success at </w:t>
      </w:r>
      <w:r w:rsidR="00FA15A4">
        <w:t>applying roles, completing user stories, handling interruptions, communication, organizational tools, and evaluating Agile process</w:t>
      </w:r>
      <w:r>
        <w:t xml:space="preserve"> </w:t>
      </w:r>
      <w:r w:rsidR="00EB7185">
        <w:t>would provide the best</w:t>
      </w:r>
      <w:r w:rsidR="00C905EC">
        <w:t xml:space="preserve"> way to show</w:t>
      </w:r>
      <w:r w:rsidR="005415A9">
        <w:t xml:space="preserve">case the progress the </w:t>
      </w:r>
      <w:r w:rsidR="00CB312A">
        <w:t>T</w:t>
      </w:r>
      <w:r w:rsidR="005415A9">
        <w:t xml:space="preserve">eam made </w:t>
      </w:r>
      <w:r w:rsidR="003E4FA7">
        <w:t>on</w:t>
      </w:r>
      <w:r w:rsidR="005415A9">
        <w:t xml:space="preserve"> the product and </w:t>
      </w:r>
      <w:r w:rsidR="00A53BDD">
        <w:t>assess the benefits</w:t>
      </w:r>
      <w:r w:rsidR="005415A9">
        <w:t xml:space="preserve"> of </w:t>
      </w:r>
      <w:r w:rsidR="00A53BDD">
        <w:t xml:space="preserve">using </w:t>
      </w:r>
      <w:r w:rsidR="005415A9">
        <w:t>the</w:t>
      </w:r>
      <w:r w:rsidR="00713629">
        <w:t xml:space="preserve"> Scrum-Agile</w:t>
      </w:r>
      <w:r w:rsidR="005415A9">
        <w:t xml:space="preserve"> SDLC methodology. </w:t>
      </w:r>
    </w:p>
    <w:p w14:paraId="0BAFF943" w14:textId="11532EE4" w:rsidR="00A5759C" w:rsidRDefault="004023DD" w:rsidP="004023DD">
      <w:pPr>
        <w:spacing w:line="480" w:lineRule="auto"/>
        <w:rPr>
          <w:b/>
        </w:rPr>
      </w:pPr>
      <w:r w:rsidRPr="004023DD">
        <w:rPr>
          <w:b/>
        </w:rPr>
        <w:t>Applying Roles</w:t>
      </w:r>
    </w:p>
    <w:p w14:paraId="09925D1E" w14:textId="184705EC" w:rsidR="004023DD" w:rsidRDefault="0031106D" w:rsidP="004023DD">
      <w:pPr>
        <w:spacing w:line="480" w:lineRule="auto"/>
      </w:pPr>
      <w:r>
        <w:rPr>
          <w:b/>
          <w:bCs/>
        </w:rPr>
        <w:tab/>
      </w:r>
      <w:r w:rsidR="00C905EC">
        <w:t xml:space="preserve">As was documented in the </w:t>
      </w:r>
      <w:r w:rsidR="00EF5A85">
        <w:t>T</w:t>
      </w:r>
      <w:r w:rsidR="00C905EC">
        <w:t xml:space="preserve">eam </w:t>
      </w:r>
      <w:r w:rsidR="00EF5A85">
        <w:t>C</w:t>
      </w:r>
      <w:r w:rsidR="00C905EC">
        <w:t>harter,</w:t>
      </w:r>
      <w:r w:rsidR="00EF5A85">
        <w:t xml:space="preserve"> </w:t>
      </w:r>
      <w:r w:rsidR="00C905EC">
        <w:t xml:space="preserve">the Scrum-Agile product development </w:t>
      </w:r>
      <w:r w:rsidR="00CB312A">
        <w:t>T</w:t>
      </w:r>
      <w:r w:rsidR="00C905EC">
        <w:t xml:space="preserve">eam roles </w:t>
      </w:r>
      <w:r w:rsidR="00216EC4">
        <w:t xml:space="preserve">for the SNHU Travel project </w:t>
      </w:r>
      <w:r w:rsidR="00C905EC">
        <w:t>consisted of a Client, a Pro</w:t>
      </w:r>
      <w:r w:rsidR="007803E3">
        <w:t>duct</w:t>
      </w:r>
      <w:r w:rsidR="00C905EC">
        <w:t xml:space="preserve"> Owner, a Scrum Master, a Tester, and a Developer. The Client</w:t>
      </w:r>
      <w:r>
        <w:t xml:space="preserve"> </w:t>
      </w:r>
      <w:r w:rsidR="00216EC4">
        <w:t xml:space="preserve">role was </w:t>
      </w:r>
      <w:r w:rsidR="0067470D">
        <w:t xml:space="preserve">fulfilled by the president of SNHU Travel, Amanda, who initially met with the Product </w:t>
      </w:r>
      <w:r w:rsidR="00F14020">
        <w:t>O</w:t>
      </w:r>
      <w:r w:rsidR="0067470D">
        <w:t xml:space="preserve">wner and </w:t>
      </w:r>
      <w:r w:rsidR="00713629">
        <w:t xml:space="preserve">the </w:t>
      </w:r>
      <w:r w:rsidR="0067470D">
        <w:t>Scrum Master to effectively communicate the desire</w:t>
      </w:r>
      <w:r w:rsidR="00F14020">
        <w:t>s</w:t>
      </w:r>
      <w:r w:rsidR="0067470D">
        <w:t xml:space="preserve"> of the company to expand its customer base with niche booking tools. </w:t>
      </w:r>
      <w:r>
        <w:t xml:space="preserve">The </w:t>
      </w:r>
      <w:r w:rsidR="00C94A91">
        <w:t>P</w:t>
      </w:r>
      <w:r>
        <w:t xml:space="preserve">roduct </w:t>
      </w:r>
      <w:r w:rsidR="00C94A91">
        <w:t>O</w:t>
      </w:r>
      <w:r>
        <w:t>wner</w:t>
      </w:r>
      <w:r w:rsidR="00C94A91">
        <w:t xml:space="preserve"> role</w:t>
      </w:r>
      <w:r w:rsidR="005415A9">
        <w:t>,</w:t>
      </w:r>
      <w:r w:rsidR="00C94A91">
        <w:t xml:space="preserve"> played by</w:t>
      </w:r>
      <w:r w:rsidR="0067470D">
        <w:t xml:space="preserve"> Christy,</w:t>
      </w:r>
      <w:r w:rsidR="005415A9">
        <w:t xml:space="preserve"> </w:t>
      </w:r>
      <w:r w:rsidR="00F14020">
        <w:t xml:space="preserve">affably </w:t>
      </w:r>
      <w:r w:rsidR="0067470D">
        <w:t>led</w:t>
      </w:r>
      <w:r w:rsidR="00C94A91">
        <w:t xml:space="preserve"> the discussions with the </w:t>
      </w:r>
      <w:r w:rsidR="00F14020">
        <w:t>C</w:t>
      </w:r>
      <w:r w:rsidR="00C94A91">
        <w:t xml:space="preserve">lient and was </w:t>
      </w:r>
      <w:r w:rsidR="00C94A91">
        <w:lastRenderedPageBreak/>
        <w:t>also the</w:t>
      </w:r>
      <w:r w:rsidR="00713629">
        <w:t xml:space="preserve"> main</w:t>
      </w:r>
      <w:r w:rsidR="00C94A91">
        <w:t xml:space="preserve"> point of contact for all </w:t>
      </w:r>
      <w:r w:rsidR="004E334D">
        <w:t xml:space="preserve">of the </w:t>
      </w:r>
      <w:r w:rsidR="00C94A91">
        <w:t>other stakeholders, as evidenced by her providing</w:t>
      </w:r>
      <w:r w:rsidR="00F14020">
        <w:t xml:space="preserve"> the informative</w:t>
      </w:r>
      <w:r w:rsidR="00C94A91">
        <w:t xml:space="preserve"> update to the </w:t>
      </w:r>
      <w:r w:rsidR="00CB312A">
        <w:t>T</w:t>
      </w:r>
      <w:r w:rsidR="00C94A91">
        <w:t>eam on the SNHU Travel management’s desire for</w:t>
      </w:r>
      <w:r w:rsidR="004E334D">
        <w:t xml:space="preserve"> a</w:t>
      </w:r>
      <w:r w:rsidR="00C94A91">
        <w:t xml:space="preserve"> change of direction</w:t>
      </w:r>
      <w:r w:rsidR="00713629">
        <w:t xml:space="preserve"> during</w:t>
      </w:r>
      <w:r w:rsidR="00C94A91">
        <w:t xml:space="preserve"> the project. The Product Owner was </w:t>
      </w:r>
      <w:r w:rsidR="00713629">
        <w:t xml:space="preserve">also </w:t>
      </w:r>
      <w:r w:rsidR="00C94A91">
        <w:t xml:space="preserve">responsible for </w:t>
      </w:r>
      <w:r w:rsidR="000C4F97">
        <w:t>developing</w:t>
      </w:r>
      <w:r w:rsidR="00C94A91">
        <w:t xml:space="preserve"> </w:t>
      </w:r>
      <w:r w:rsidR="00713629">
        <w:t>u</w:t>
      </w:r>
      <w:r w:rsidR="00C94A91">
        <w:t xml:space="preserve">ser </w:t>
      </w:r>
      <w:r w:rsidR="00713629">
        <w:t>s</w:t>
      </w:r>
      <w:r w:rsidR="00C94A91">
        <w:t>tories</w:t>
      </w:r>
      <w:r w:rsidR="00094C55">
        <w:t xml:space="preserve"> during the project </w:t>
      </w:r>
      <w:r w:rsidR="00C94A91">
        <w:t>and</w:t>
      </w:r>
      <w:r w:rsidR="001C6613">
        <w:t xml:space="preserve"> </w:t>
      </w:r>
      <w:r w:rsidR="00713629">
        <w:t xml:space="preserve">the </w:t>
      </w:r>
      <w:r w:rsidR="00C94A91">
        <w:t>grooming of the backlog</w:t>
      </w:r>
      <w:r w:rsidR="00F14020">
        <w:t xml:space="preserve">, which in this case, </w:t>
      </w:r>
      <w:r w:rsidR="00094C55">
        <w:t>included</w:t>
      </w:r>
      <w:r w:rsidR="00C94A91">
        <w:t xml:space="preserve"> </w:t>
      </w:r>
      <w:r w:rsidR="00C94A91" w:rsidRPr="00C94A91">
        <w:t>removing</w:t>
      </w:r>
      <w:r w:rsidR="00F14020">
        <w:t xml:space="preserve"> old user stories</w:t>
      </w:r>
      <w:r w:rsidR="00C94A91" w:rsidRPr="00C94A91">
        <w:t xml:space="preserve">, </w:t>
      </w:r>
      <w:r w:rsidR="00F14020">
        <w:t>such as the initial Top</w:t>
      </w:r>
      <w:r w:rsidR="00473615">
        <w:t xml:space="preserve"> </w:t>
      </w:r>
      <w:r w:rsidR="00F14020">
        <w:t xml:space="preserve">Five </w:t>
      </w:r>
      <w:r w:rsidR="00320CCB">
        <w:t xml:space="preserve">Destination </w:t>
      </w:r>
      <w:r w:rsidR="00F14020">
        <w:t>List and expertly reprioritizing the</w:t>
      </w:r>
      <w:r w:rsidR="00473615">
        <w:t xml:space="preserve"> rest of the</w:t>
      </w:r>
      <w:r w:rsidR="00F14020">
        <w:t xml:space="preserve"> stories to make time for the change in requirements.</w:t>
      </w:r>
      <w:r>
        <w:t xml:space="preserve"> The Scrum Master</w:t>
      </w:r>
      <w:r w:rsidR="00F14020">
        <w:t xml:space="preserve"> role</w:t>
      </w:r>
      <w:r w:rsidR="0067470D">
        <w:t xml:space="preserve">, </w:t>
      </w:r>
      <w:r w:rsidR="00A559A3">
        <w:t xml:space="preserve">managed by </w:t>
      </w:r>
      <w:r w:rsidR="0067470D">
        <w:t xml:space="preserve">Ron, </w:t>
      </w:r>
      <w:r w:rsidR="00216EC4">
        <w:t xml:space="preserve">helped to plan and guide the Scrum Events, which included </w:t>
      </w:r>
      <w:r w:rsidR="00216EC4" w:rsidRPr="00216EC4">
        <w:t>Sprint Planning, Daily S</w:t>
      </w:r>
      <w:r w:rsidR="00320CCB">
        <w:t>tandup</w:t>
      </w:r>
      <w:r w:rsidR="00216EC4" w:rsidRPr="00216EC4">
        <w:t>, Backlog Refinement, Sprint Review, and Sprint Retrospective</w:t>
      </w:r>
      <w:r w:rsidR="00EF5A85">
        <w:t>, and b</w:t>
      </w:r>
      <w:r w:rsidR="00216EC4">
        <w:t>y attending all of the meetings as a me</w:t>
      </w:r>
      <w:r w:rsidR="00FC380A">
        <w:t>ntor</w:t>
      </w:r>
      <w:r w:rsidR="00216EC4">
        <w:t xml:space="preserve">, ensuring the stakeholders and customer understood the Scrum </w:t>
      </w:r>
      <w:r w:rsidR="00EF5A85">
        <w:t>and product development processes</w:t>
      </w:r>
      <w:r w:rsidR="00216EC4">
        <w:t>,</w:t>
      </w:r>
      <w:r w:rsidR="00EF5A85">
        <w:t xml:space="preserve"> </w:t>
      </w:r>
      <w:r w:rsidR="00216EC4">
        <w:t xml:space="preserve">supporting the Product Owner in backlog management, and being available to aid the </w:t>
      </w:r>
      <w:r w:rsidR="00320CCB">
        <w:t>T</w:t>
      </w:r>
      <w:r w:rsidR="00216EC4">
        <w:t xml:space="preserve">eam </w:t>
      </w:r>
      <w:r w:rsidR="00EF5A85">
        <w:t>for</w:t>
      </w:r>
      <w:r w:rsidR="00216EC4">
        <w:t xml:space="preserve"> any </w:t>
      </w:r>
      <w:r w:rsidR="00EF5A85">
        <w:t xml:space="preserve">training, the Scrum Master was </w:t>
      </w:r>
      <w:r w:rsidR="00FC380A">
        <w:t xml:space="preserve">able to </w:t>
      </w:r>
      <w:r w:rsidR="00EF5A85">
        <w:t xml:space="preserve">remove </w:t>
      </w:r>
      <w:r w:rsidR="00FC380A">
        <w:t>all</w:t>
      </w:r>
      <w:r w:rsidR="005415A9">
        <w:t xml:space="preserve"> of the developmental </w:t>
      </w:r>
      <w:r w:rsidR="00EF5A85">
        <w:t>impediments</w:t>
      </w:r>
      <w:r w:rsidR="00713629">
        <w:t xml:space="preserve"> in order</w:t>
      </w:r>
      <w:r w:rsidR="00FC380A">
        <w:t xml:space="preserve"> </w:t>
      </w:r>
      <w:r w:rsidR="001C6613">
        <w:t xml:space="preserve">to </w:t>
      </w:r>
      <w:r w:rsidR="00EF5A85">
        <w:t xml:space="preserve">guarantee that the </w:t>
      </w:r>
      <w:r w:rsidR="00CB312A">
        <w:t>T</w:t>
      </w:r>
      <w:r w:rsidR="00EF5A85">
        <w:t xml:space="preserve">eam had </w:t>
      </w:r>
      <w:r w:rsidR="00FC380A">
        <w:t xml:space="preserve">all </w:t>
      </w:r>
      <w:r w:rsidR="00EF5A85">
        <w:t>the tools necessary to complet</w:t>
      </w:r>
      <w:r w:rsidR="00FC380A">
        <w:t xml:space="preserve">e </w:t>
      </w:r>
      <w:r w:rsidR="00EF5A85">
        <w:t xml:space="preserve">the project efficiently. </w:t>
      </w:r>
      <w:r>
        <w:t>The Tester</w:t>
      </w:r>
      <w:r w:rsidR="00094C55">
        <w:t xml:space="preserve"> role</w:t>
      </w:r>
      <w:r w:rsidR="0067470D">
        <w:t>,</w:t>
      </w:r>
      <w:r w:rsidR="00094C55">
        <w:t xml:space="preserve"> enacted by</w:t>
      </w:r>
      <w:r w:rsidR="0067470D">
        <w:t xml:space="preserve"> Brian,</w:t>
      </w:r>
      <w:r w:rsidR="00094C55">
        <w:t xml:space="preserve"> was</w:t>
      </w:r>
      <w:r w:rsidR="001C6613">
        <w:t xml:space="preserve"> then</w:t>
      </w:r>
      <w:r w:rsidR="00094C55">
        <w:t xml:space="preserve"> left free to</w:t>
      </w:r>
      <w:r>
        <w:t xml:space="preserve"> </w:t>
      </w:r>
      <w:r w:rsidR="000C4F97">
        <w:t xml:space="preserve">carefully </w:t>
      </w:r>
      <w:r>
        <w:t>construct test cases using test-driven development methods</w:t>
      </w:r>
      <w:r w:rsidR="00F14020">
        <w:t xml:space="preserve"> </w:t>
      </w:r>
      <w:r w:rsidR="000C4F97">
        <w:t xml:space="preserve">by examining the </w:t>
      </w:r>
      <w:r w:rsidR="00713629">
        <w:t>u</w:t>
      </w:r>
      <w:r w:rsidR="000C4F97">
        <w:t xml:space="preserve">ser </w:t>
      </w:r>
      <w:r w:rsidR="00713629">
        <w:t>s</w:t>
      </w:r>
      <w:r w:rsidR="000C4F97">
        <w:t>tories in detail, and he</w:t>
      </w:r>
      <w:r w:rsidR="00094C55">
        <w:t xml:space="preserve"> was able to</w:t>
      </w:r>
      <w:r w:rsidR="000C4F97">
        <w:t xml:space="preserve"> thoroughly revise the test cases as needed when additional scenarios </w:t>
      </w:r>
      <w:r w:rsidR="001C6613">
        <w:t xml:space="preserve">were </w:t>
      </w:r>
      <w:r w:rsidR="000C4F97">
        <w:t>needed to remove ambiguity.</w:t>
      </w:r>
      <w:r w:rsidR="00094C55">
        <w:t xml:space="preserve"> </w:t>
      </w:r>
      <w:r>
        <w:t xml:space="preserve">The </w:t>
      </w:r>
      <w:r w:rsidR="00094C55">
        <w:t>D</w:t>
      </w:r>
      <w:r>
        <w:t>eveloper</w:t>
      </w:r>
      <w:r w:rsidR="00094C55">
        <w:t xml:space="preserve"> </w:t>
      </w:r>
      <w:r w:rsidR="00320CCB">
        <w:t>r</w:t>
      </w:r>
      <w:r w:rsidR="00094C55">
        <w:t>ole</w:t>
      </w:r>
      <w:r w:rsidR="0067470D">
        <w:t xml:space="preserve">, </w:t>
      </w:r>
      <w:r w:rsidR="00094C55">
        <w:t>performed by Nicole</w:t>
      </w:r>
      <w:r w:rsidR="0067470D">
        <w:t>,</w:t>
      </w:r>
      <w:r>
        <w:t xml:space="preserve"> </w:t>
      </w:r>
      <w:r w:rsidR="00094C55">
        <w:t xml:space="preserve">was also able to focus entirely on </w:t>
      </w:r>
      <w:r w:rsidR="00320CCB">
        <w:t>defining tasks</w:t>
      </w:r>
      <w:r w:rsidR="001C6613">
        <w:t xml:space="preserve"> and </w:t>
      </w:r>
      <w:r w:rsidR="00094C55">
        <w:t>completing each Sprint’s wor</w:t>
      </w:r>
      <w:r w:rsidR="001C6613">
        <w:t>k</w:t>
      </w:r>
      <w:r w:rsidR="00692863">
        <w:t xml:space="preserve"> to develop the features of the product</w:t>
      </w:r>
      <w:r w:rsidR="00094C55">
        <w:t>, so she was not only able to produce a working version of the product</w:t>
      </w:r>
      <w:r w:rsidR="001C6613">
        <w:t xml:space="preserve"> based on the initial parameters</w:t>
      </w:r>
      <w:r w:rsidR="00094C55">
        <w:t xml:space="preserve">, </w:t>
      </w:r>
      <w:r w:rsidR="001C6613">
        <w:t xml:space="preserve">but she was able to quickly fulfill the management’s change in </w:t>
      </w:r>
      <w:r w:rsidR="00713629">
        <w:t xml:space="preserve">the </w:t>
      </w:r>
      <w:r w:rsidR="001C6613">
        <w:t>requirements.</w:t>
      </w:r>
      <w:r w:rsidR="00094C55">
        <w:t xml:space="preserve"> </w:t>
      </w:r>
    </w:p>
    <w:p w14:paraId="1C168DE2" w14:textId="44CE84CC" w:rsidR="00F863C5" w:rsidRDefault="004023DD" w:rsidP="004023DD">
      <w:pPr>
        <w:spacing w:line="480" w:lineRule="auto"/>
      </w:pPr>
      <w:r w:rsidRPr="004023DD">
        <w:rPr>
          <w:b/>
        </w:rPr>
        <w:t>Completing User Stories</w:t>
      </w:r>
    </w:p>
    <w:p w14:paraId="1751AD9C" w14:textId="49EB4FF4" w:rsidR="004023DD" w:rsidRDefault="00235E11" w:rsidP="004023DD">
      <w:pPr>
        <w:spacing w:line="480" w:lineRule="auto"/>
      </w:pPr>
      <w:r>
        <w:tab/>
      </w:r>
      <w:r w:rsidR="00F863C5">
        <w:t>The  SDLC of a Scrum-Agile approach, which includes</w:t>
      </w:r>
      <w:r w:rsidR="00B359AA">
        <w:t xml:space="preserve"> a cycle </w:t>
      </w:r>
      <w:r w:rsidR="004E334D">
        <w:t>containing</w:t>
      </w:r>
      <w:r w:rsidR="00B359AA">
        <w:t xml:space="preserve"> the</w:t>
      </w:r>
      <w:r w:rsidR="00F863C5">
        <w:t xml:space="preserve"> phases planning, designing, developing, testing, deployment, review</w:t>
      </w:r>
      <w:r w:rsidR="00B359AA">
        <w:t>ing, and launching</w:t>
      </w:r>
      <w:r w:rsidR="00B659F9">
        <w:t xml:space="preserve"> </w:t>
      </w:r>
      <w:r w:rsidR="00F863C5">
        <w:t>(SNHU</w:t>
      </w:r>
      <w:r w:rsidR="00B359AA">
        <w:t>, n.d.</w:t>
      </w:r>
      <w:r w:rsidR="00F863C5">
        <w:t xml:space="preserve">), helped each of the user stories </w:t>
      </w:r>
      <w:r>
        <w:t xml:space="preserve">to </w:t>
      </w:r>
      <w:r w:rsidR="00F863C5">
        <w:t xml:space="preserve">come to completion over the life of the project by aligning the </w:t>
      </w:r>
      <w:r w:rsidR="00F863C5">
        <w:lastRenderedPageBreak/>
        <w:t xml:space="preserve">function of the </w:t>
      </w:r>
      <w:r w:rsidR="00497E01">
        <w:t>T</w:t>
      </w:r>
      <w:r w:rsidR="00F863C5">
        <w:t>eam’s roles with the</w:t>
      </w:r>
      <w:r w:rsidR="00FB289E">
        <w:t xml:space="preserve"> </w:t>
      </w:r>
      <w:r w:rsidR="00F863C5">
        <w:t>development</w:t>
      </w:r>
      <w:r>
        <w:t xml:space="preserve"> process</w:t>
      </w:r>
      <w:r w:rsidR="00FB289E">
        <w:t xml:space="preserve"> of the stories</w:t>
      </w:r>
      <w:r w:rsidR="00B659F9">
        <w:t xml:space="preserve"> during the Sprints</w:t>
      </w:r>
      <w:r w:rsidR="00F863C5">
        <w:t xml:space="preserve">. The </w:t>
      </w:r>
      <w:r>
        <w:t>P</w:t>
      </w:r>
      <w:r w:rsidR="00F863C5">
        <w:t>roduct Owner</w:t>
      </w:r>
      <w:r>
        <w:t>, with the help of the</w:t>
      </w:r>
      <w:r w:rsidR="00F863C5">
        <w:t xml:space="preserve"> Scrum Master</w:t>
      </w:r>
      <w:r>
        <w:t>,</w:t>
      </w:r>
      <w:r w:rsidR="00F863C5">
        <w:t xml:space="preserve"> did the planning and designing of the user stories</w:t>
      </w:r>
      <w:r w:rsidR="0024402B">
        <w:t xml:space="preserve"> for the project</w:t>
      </w:r>
      <w:r w:rsidR="00FB289E">
        <w:t xml:space="preserve">, </w:t>
      </w:r>
      <w:r>
        <w:t xml:space="preserve">as well as the management of the backlog for </w:t>
      </w:r>
      <w:r w:rsidR="007C4640">
        <w:t xml:space="preserve">the </w:t>
      </w:r>
      <w:r>
        <w:t>Sprint</w:t>
      </w:r>
      <w:r w:rsidR="007C4640">
        <w:t>s</w:t>
      </w:r>
      <w:r w:rsidR="0024402B">
        <w:t xml:space="preserve">, </w:t>
      </w:r>
      <w:r w:rsidR="00FB289E">
        <w:t>which help</w:t>
      </w:r>
      <w:r w:rsidR="007C4640">
        <w:t>ed</w:t>
      </w:r>
      <w:r w:rsidR="00FB289E">
        <w:t xml:space="preserve"> to </w:t>
      </w:r>
      <w:r w:rsidR="007C4640">
        <w:t>prioritize</w:t>
      </w:r>
      <w:r w:rsidR="00FB289E">
        <w:t xml:space="preserve"> </w:t>
      </w:r>
      <w:r w:rsidR="007C4640">
        <w:t xml:space="preserve">the </w:t>
      </w:r>
      <w:r w:rsidR="00FB289E">
        <w:t>stories for an upcoming Sprint</w:t>
      </w:r>
      <w:r w:rsidR="0024402B">
        <w:t>, such as when the Top Five Destination List was chosen to be completed</w:t>
      </w:r>
      <w:r>
        <w:t>.</w:t>
      </w:r>
      <w:r w:rsidR="00B359AA">
        <w:t xml:space="preserve"> The Product Owner and the Team </w:t>
      </w:r>
      <w:r w:rsidR="0024402B">
        <w:t xml:space="preserve">also </w:t>
      </w:r>
      <w:r w:rsidR="00B359AA">
        <w:t>did the Sprint Planning, which determined</w:t>
      </w:r>
      <w:r w:rsidR="0024402B">
        <w:t>,</w:t>
      </w:r>
      <w:r w:rsidR="00B359AA">
        <w:t xml:space="preserve"> by estimation</w:t>
      </w:r>
      <w:r w:rsidR="0024402B">
        <w:t xml:space="preserve">, </w:t>
      </w:r>
      <w:r w:rsidR="00B359AA">
        <w:t xml:space="preserve">the stories to be completed during the following Sprint, </w:t>
      </w:r>
      <w:r w:rsidR="0024402B">
        <w:t xml:space="preserve">and it allowed the </w:t>
      </w:r>
      <w:r w:rsidR="00497E01">
        <w:t>Developer</w:t>
      </w:r>
      <w:r w:rsidR="0024402B">
        <w:t xml:space="preserve"> to set the tasks for the Sprint.</w:t>
      </w:r>
      <w:r w:rsidR="00FB289E">
        <w:t xml:space="preserve"> </w:t>
      </w:r>
      <w:r w:rsidR="00A51DA7">
        <w:t xml:space="preserve">The </w:t>
      </w:r>
      <w:r w:rsidR="007C4640">
        <w:t>T</w:t>
      </w:r>
      <w:r>
        <w:t xml:space="preserve">ester wrote the tests for the </w:t>
      </w:r>
      <w:r w:rsidR="00497E01">
        <w:t xml:space="preserve">user </w:t>
      </w:r>
      <w:r>
        <w:t xml:space="preserve">stories that were chosen for the particular Sprint, </w:t>
      </w:r>
      <w:r w:rsidR="007C4640">
        <w:t xml:space="preserve">which can be seen in how there was a specific test case developed for every user story for the project, </w:t>
      </w:r>
      <w:r>
        <w:t xml:space="preserve">and the </w:t>
      </w:r>
      <w:r w:rsidR="00497E01">
        <w:t>D</w:t>
      </w:r>
      <w:r>
        <w:t xml:space="preserve">eveloper developed the </w:t>
      </w:r>
      <w:r w:rsidR="00B659F9">
        <w:t xml:space="preserve">features of the </w:t>
      </w:r>
      <w:r>
        <w:t xml:space="preserve">product </w:t>
      </w:r>
      <w:r w:rsidR="007C4640">
        <w:t xml:space="preserve">using </w:t>
      </w:r>
      <w:r>
        <w:t>th</w:t>
      </w:r>
      <w:r w:rsidR="007C4640">
        <w:t xml:space="preserve">e </w:t>
      </w:r>
      <w:r w:rsidR="00497E01">
        <w:t xml:space="preserve">user </w:t>
      </w:r>
      <w:r>
        <w:t>stories</w:t>
      </w:r>
      <w:r w:rsidR="007C4640">
        <w:t xml:space="preserve"> and test cases</w:t>
      </w:r>
      <w:r>
        <w:t xml:space="preserve">. </w:t>
      </w:r>
      <w:r w:rsidR="00B659F9">
        <w:t>Both t</w:t>
      </w:r>
      <w:r>
        <w:t xml:space="preserve">he </w:t>
      </w:r>
      <w:r w:rsidR="007803E3">
        <w:t>acceptance of</w:t>
      </w:r>
      <w:r>
        <w:t xml:space="preserve"> the </w:t>
      </w:r>
      <w:r w:rsidR="007803E3">
        <w:t xml:space="preserve">features by the Product Owner of the </w:t>
      </w:r>
      <w:r>
        <w:t>product developed from the user stories</w:t>
      </w:r>
      <w:r w:rsidR="007803E3">
        <w:t xml:space="preserve"> for deployment</w:t>
      </w:r>
      <w:r w:rsidR="00B659F9">
        <w:t>,</w:t>
      </w:r>
      <w:r>
        <w:t xml:space="preserve"> </w:t>
      </w:r>
      <w:r w:rsidR="007C4640">
        <w:t xml:space="preserve">which can be seen when the Top Five Destination List was not deployed, </w:t>
      </w:r>
      <w:r>
        <w:t xml:space="preserve">and the review </w:t>
      </w:r>
      <w:r w:rsidR="002D2371">
        <w:t xml:space="preserve">conducted by the entire </w:t>
      </w:r>
      <w:r w:rsidR="00497E01">
        <w:t>T</w:t>
      </w:r>
      <w:r w:rsidR="002D2371">
        <w:t xml:space="preserve">eam of </w:t>
      </w:r>
      <w:r>
        <w:t>how the user stories were handled</w:t>
      </w:r>
      <w:r w:rsidR="002D2371">
        <w:t xml:space="preserve">, which </w:t>
      </w:r>
      <w:r w:rsidR="00B659F9">
        <w:t>led to better management of the stories in the following Sprint</w:t>
      </w:r>
      <w:r w:rsidR="002D2371">
        <w:t xml:space="preserve">, </w:t>
      </w:r>
      <w:r w:rsidR="00B659F9">
        <w:t>w</w:t>
      </w:r>
      <w:r w:rsidR="002D2371">
        <w:t xml:space="preserve">ere </w:t>
      </w:r>
      <w:r w:rsidR="00B659F9">
        <w:t>accomplished during</w:t>
      </w:r>
      <w:r w:rsidR="007C4640">
        <w:t xml:space="preserve"> </w:t>
      </w:r>
      <w:r>
        <w:t>Sprint</w:t>
      </w:r>
      <w:r w:rsidR="00B659F9">
        <w:t xml:space="preserve"> </w:t>
      </w:r>
      <w:r>
        <w:t>Review</w:t>
      </w:r>
      <w:r w:rsidR="00B659F9">
        <w:t>.</w:t>
      </w:r>
    </w:p>
    <w:p w14:paraId="728EF97E" w14:textId="176C99FE" w:rsidR="004023DD" w:rsidRDefault="004023DD" w:rsidP="004023DD">
      <w:pPr>
        <w:spacing w:line="480" w:lineRule="auto"/>
      </w:pPr>
      <w:r w:rsidRPr="004023DD">
        <w:rPr>
          <w:b/>
        </w:rPr>
        <w:t>Handling Interruptions</w:t>
      </w:r>
      <w:r>
        <w:t xml:space="preserve"> </w:t>
      </w:r>
    </w:p>
    <w:p w14:paraId="706A4DF1" w14:textId="50A0CCBB" w:rsidR="004023DD" w:rsidRPr="00233891" w:rsidRDefault="004023DD" w:rsidP="004023DD">
      <w:pPr>
        <w:spacing w:line="480" w:lineRule="auto"/>
        <w:rPr>
          <w:color w:val="FF0000"/>
        </w:rPr>
      </w:pPr>
      <w:r>
        <w:rPr>
          <w:b/>
          <w:bCs/>
        </w:rPr>
        <w:tab/>
      </w:r>
      <w:r w:rsidRPr="00B659F9">
        <w:rPr>
          <w:color w:val="FF0000"/>
        </w:rPr>
        <w:t xml:space="preserve"> </w:t>
      </w:r>
      <w:r w:rsidR="00FB289E">
        <w:t>By using a Scrum-Agile</w:t>
      </w:r>
      <w:r w:rsidR="00D22CFB">
        <w:t xml:space="preserve"> cyclic</w:t>
      </w:r>
      <w:r w:rsidR="00FB289E">
        <w:t xml:space="preserve"> approach to the SDLC, the </w:t>
      </w:r>
      <w:r w:rsidR="00497E01">
        <w:t>T</w:t>
      </w:r>
      <w:r w:rsidR="00FB289E">
        <w:t xml:space="preserve">eam was able to complete each of the user stories incrementally by priority, and this allowed </w:t>
      </w:r>
      <w:r w:rsidR="00B11A88">
        <w:t>it</w:t>
      </w:r>
      <w:r w:rsidR="00FB289E">
        <w:t xml:space="preserve"> to change the product during its development.</w:t>
      </w:r>
      <w:r w:rsidR="00A51DA7">
        <w:t xml:space="preserve"> The Product Owner was able reprioritize the user stories to make room for the new requirements to take precedence over less important features for the product. Since there was not extensive documentation in place for the original design</w:t>
      </w:r>
      <w:r w:rsidR="005C5AF3">
        <w:t xml:space="preserve"> and the </w:t>
      </w:r>
      <w:r w:rsidR="00CB312A">
        <w:t>T</w:t>
      </w:r>
      <w:r w:rsidR="005C5AF3">
        <w:t xml:space="preserve">eam was not too far </w:t>
      </w:r>
      <w:r w:rsidR="00D22CFB">
        <w:t xml:space="preserve">along </w:t>
      </w:r>
      <w:r w:rsidR="005C5AF3">
        <w:t>into the development of the project</w:t>
      </w:r>
      <w:r w:rsidR="00A51DA7">
        <w:t xml:space="preserve">, the </w:t>
      </w:r>
      <w:r w:rsidR="00CB312A">
        <w:t>T</w:t>
      </w:r>
      <w:r w:rsidR="00A51DA7">
        <w:t>eam was able to switch directions without having to spend a lot of time correcting previous work.</w:t>
      </w:r>
      <w:r w:rsidR="00B659F9">
        <w:t xml:space="preserve"> This can be seen with how the Top Five Destination List </w:t>
      </w:r>
      <w:r w:rsidR="005C5AF3">
        <w:t xml:space="preserve">being </w:t>
      </w:r>
      <w:r w:rsidR="00B659F9">
        <w:t xml:space="preserve">changed to the Top Five Wellness Destination </w:t>
      </w:r>
      <w:r w:rsidR="00497E01">
        <w:t>S</w:t>
      </w:r>
      <w:r w:rsidR="00B659F9">
        <w:t xml:space="preserve">lide </w:t>
      </w:r>
      <w:r w:rsidR="00497E01">
        <w:t>S</w:t>
      </w:r>
      <w:r w:rsidR="00B659F9">
        <w:t xml:space="preserve">how was a simple </w:t>
      </w:r>
      <w:r w:rsidR="00B659F9">
        <w:lastRenderedPageBreak/>
        <w:t>matter of altering the code and including different pictures.</w:t>
      </w:r>
      <w:r w:rsidR="00A51DA7">
        <w:t xml:space="preserve"> Besides the Product Owner’s backlog grooming then, it was just </w:t>
      </w:r>
      <w:r w:rsidR="007C4640">
        <w:t>an issue</w:t>
      </w:r>
      <w:r w:rsidR="00A51DA7">
        <w:t xml:space="preserve"> of adjusting the user stories to the new requirements and revising the tests for them, and the </w:t>
      </w:r>
      <w:r w:rsidR="00497E01">
        <w:t>T</w:t>
      </w:r>
      <w:r w:rsidR="00A51DA7">
        <w:t xml:space="preserve">eam was able to seamlessly insert </w:t>
      </w:r>
      <w:r w:rsidR="002D2371">
        <w:t>them</w:t>
      </w:r>
      <w:r w:rsidR="00A51DA7">
        <w:t xml:space="preserve"> back into the next Sprint. </w:t>
      </w:r>
    </w:p>
    <w:p w14:paraId="2C25BDE1" w14:textId="66A39CA5" w:rsidR="00C677A6" w:rsidRDefault="004023DD" w:rsidP="0079263D">
      <w:pPr>
        <w:spacing w:line="480" w:lineRule="auto"/>
      </w:pPr>
      <w:r w:rsidRPr="004023DD">
        <w:rPr>
          <w:b/>
        </w:rPr>
        <w:t>Communication</w:t>
      </w:r>
    </w:p>
    <w:p w14:paraId="5324C86B" w14:textId="4611CC6E" w:rsidR="00695573" w:rsidRDefault="0099514F" w:rsidP="0099514F">
      <w:pPr>
        <w:spacing w:line="480" w:lineRule="auto"/>
      </w:pPr>
      <w:r>
        <w:tab/>
      </w:r>
      <w:r w:rsidR="00C677A6">
        <w:t xml:space="preserve">Collaboration is an essential quality </w:t>
      </w:r>
      <w:r>
        <w:t xml:space="preserve">of a Scrum-Agile approach, and effective communication is vital to ensuring the timely progression of the project. While face-to-face communication is the preferred method for Agile, any form of communication, such as video chats, conference calls, and emails, can be </w:t>
      </w:r>
      <w:r w:rsidR="00AB3855">
        <w:t>an appropriate method depending upon the</w:t>
      </w:r>
      <w:r w:rsidR="00D36689">
        <w:t xml:space="preserve"> t</w:t>
      </w:r>
      <w:r w:rsidR="00AB3855">
        <w:t>eam. For this project, it was determined, due to extenuating circumstances, that emails were the best method of contact outside of</w:t>
      </w:r>
      <w:r w:rsidR="004A5547">
        <w:t xml:space="preserve"> the</w:t>
      </w:r>
      <w:r w:rsidR="00AB3855">
        <w:t xml:space="preserve"> </w:t>
      </w:r>
      <w:r w:rsidR="004A5547">
        <w:t>scheduled</w:t>
      </w:r>
      <w:r w:rsidR="00AB3855">
        <w:t xml:space="preserve"> meetings. </w:t>
      </w:r>
      <w:r w:rsidR="00695573">
        <w:t>One sample email</w:t>
      </w:r>
      <w:r w:rsidR="004A5547">
        <w:t xml:space="preserve"> that</w:t>
      </w:r>
      <w:r w:rsidR="00695573">
        <w:t xml:space="preserve"> was written by the Tester to the Product Owner included a message about how the user stories could be improved, as </w:t>
      </w:r>
      <w:r w:rsidR="004A5547">
        <w:t>displayed</w:t>
      </w:r>
      <w:r w:rsidR="00695573">
        <w:t xml:space="preserve"> here: </w:t>
      </w:r>
    </w:p>
    <w:p w14:paraId="2EBFD068" w14:textId="77777777" w:rsidR="00695573" w:rsidRDefault="00695573" w:rsidP="00695573">
      <w:r>
        <w:tab/>
      </w:r>
      <w:r w:rsidRPr="002A2A7B">
        <w:t>To: Christy</w:t>
      </w:r>
      <w:r w:rsidRPr="002A2A7B">
        <w:br/>
      </w:r>
      <w:r>
        <w:tab/>
      </w:r>
    </w:p>
    <w:p w14:paraId="6229A26F" w14:textId="0FAAE1F4" w:rsidR="00695573" w:rsidRDefault="00695573" w:rsidP="00695573">
      <w:r>
        <w:tab/>
      </w:r>
      <w:r w:rsidRPr="002A2A7B">
        <w:t xml:space="preserve">Subject: User Story Clarifications </w:t>
      </w:r>
    </w:p>
    <w:p w14:paraId="1F84D703" w14:textId="77777777" w:rsidR="00695573" w:rsidRDefault="00695573" w:rsidP="00695573">
      <w:pPr>
        <w:ind w:left="720"/>
      </w:pPr>
    </w:p>
    <w:p w14:paraId="724973C2" w14:textId="29AAFBA6" w:rsidR="00695573" w:rsidRPr="002A2A7B" w:rsidRDefault="00695573" w:rsidP="00695573">
      <w:pPr>
        <w:ind w:left="720"/>
      </w:pPr>
      <w:r w:rsidRPr="002A2A7B">
        <w:t xml:space="preserve">Dear Christy, </w:t>
      </w:r>
    </w:p>
    <w:p w14:paraId="225AD263" w14:textId="77777777" w:rsidR="00695573" w:rsidRDefault="00695573" w:rsidP="00695573">
      <w:pPr>
        <w:ind w:left="720"/>
        <w:rPr>
          <w:b/>
          <w:bCs/>
        </w:rPr>
      </w:pPr>
    </w:p>
    <w:p w14:paraId="06EAC7DA" w14:textId="46396169" w:rsidR="00695573" w:rsidRPr="002A2A7B" w:rsidRDefault="00695573" w:rsidP="00695573">
      <w:pPr>
        <w:ind w:left="720"/>
      </w:pPr>
      <w:r w:rsidRPr="002A2A7B">
        <w:rPr>
          <w:b/>
          <w:bCs/>
        </w:rPr>
        <w:t xml:space="preserve">CS 250 Module Four Tester Email </w:t>
      </w:r>
    </w:p>
    <w:p w14:paraId="40B8F19C" w14:textId="77777777" w:rsidR="00695573" w:rsidRDefault="00695573" w:rsidP="00695573">
      <w:pPr>
        <w:ind w:left="720"/>
      </w:pPr>
    </w:p>
    <w:p w14:paraId="780198BC" w14:textId="1145E042" w:rsidR="00695573" w:rsidRDefault="00695573" w:rsidP="00695573">
      <w:pPr>
        <w:ind w:left="720"/>
      </w:pPr>
      <w:r>
        <w:t xml:space="preserve">While reviewing the user stories being used to develop the test cases for the product, I found that there were multiple details lacking in each story. Would you please provide me with further clarification on the following </w:t>
      </w:r>
      <w:proofErr w:type="gramStart"/>
      <w:r>
        <w:t>points:</w:t>
      </w:r>
      <w:proofErr w:type="gramEnd"/>
    </w:p>
    <w:p w14:paraId="704D5A62" w14:textId="77777777" w:rsidR="00695573" w:rsidRPr="002A2A7B" w:rsidRDefault="00695573" w:rsidP="00695573">
      <w:pPr>
        <w:ind w:left="720"/>
      </w:pPr>
      <w:r w:rsidRPr="002A2A7B">
        <w:rPr>
          <w:b/>
          <w:bCs/>
        </w:rPr>
        <w:t xml:space="preserve">User Story </w:t>
      </w:r>
      <w:r>
        <w:rPr>
          <w:b/>
          <w:bCs/>
        </w:rPr>
        <w:t>One</w:t>
      </w:r>
    </w:p>
    <w:p w14:paraId="629145A1" w14:textId="77777777" w:rsidR="00695573" w:rsidRPr="002A2A7B" w:rsidRDefault="00695573" w:rsidP="00695573">
      <w:pPr>
        <w:numPr>
          <w:ilvl w:val="1"/>
          <w:numId w:val="20"/>
        </w:numPr>
        <w:tabs>
          <w:tab w:val="clear" w:pos="1440"/>
          <w:tab w:val="num" w:pos="2160"/>
        </w:tabs>
        <w:ind w:left="2160"/>
      </w:pPr>
      <w:r w:rsidRPr="002A2A7B">
        <w:t>W</w:t>
      </w:r>
      <w:r>
        <w:t xml:space="preserve">ould you like a </w:t>
      </w:r>
      <w:r w:rsidRPr="002A2A7B">
        <w:t>head</w:t>
      </w:r>
      <w:r>
        <w:t>ing</w:t>
      </w:r>
      <w:r w:rsidRPr="002A2A7B">
        <w:t xml:space="preserve"> for </w:t>
      </w:r>
      <w:r>
        <w:t>the list</w:t>
      </w:r>
      <w:r w:rsidRPr="002A2A7B">
        <w:t xml:space="preserve">? </w:t>
      </w:r>
    </w:p>
    <w:p w14:paraId="7A291E35" w14:textId="77777777" w:rsidR="00695573" w:rsidRDefault="00695573" w:rsidP="00695573">
      <w:pPr>
        <w:numPr>
          <w:ilvl w:val="1"/>
          <w:numId w:val="20"/>
        </w:numPr>
        <w:tabs>
          <w:tab w:val="clear" w:pos="1440"/>
          <w:tab w:val="num" w:pos="2160"/>
        </w:tabs>
        <w:ind w:left="2160"/>
      </w:pPr>
      <w:r>
        <w:t>Are we going to provide other filter options in the sidebar?</w:t>
      </w:r>
    </w:p>
    <w:p w14:paraId="1678C69A" w14:textId="77777777" w:rsidR="00695573" w:rsidRPr="00615CB3" w:rsidRDefault="00695573" w:rsidP="00695573">
      <w:pPr>
        <w:numPr>
          <w:ilvl w:val="1"/>
          <w:numId w:val="20"/>
        </w:numPr>
        <w:tabs>
          <w:tab w:val="clear" w:pos="1440"/>
          <w:tab w:val="num" w:pos="2160"/>
        </w:tabs>
        <w:ind w:left="2160"/>
      </w:pPr>
      <w:r>
        <w:t>Should the list be expandable or fixed?</w:t>
      </w:r>
    </w:p>
    <w:p w14:paraId="3267B26D" w14:textId="77777777" w:rsidR="00695573" w:rsidRPr="002A2A7B" w:rsidRDefault="00695573" w:rsidP="00695573">
      <w:pPr>
        <w:ind w:left="720"/>
      </w:pPr>
      <w:r w:rsidRPr="002A2A7B">
        <w:rPr>
          <w:b/>
          <w:bCs/>
        </w:rPr>
        <w:t xml:space="preserve">User Story </w:t>
      </w:r>
      <w:r>
        <w:rPr>
          <w:b/>
          <w:bCs/>
        </w:rPr>
        <w:t>Three</w:t>
      </w:r>
    </w:p>
    <w:p w14:paraId="4F34C714" w14:textId="77777777" w:rsidR="00695573" w:rsidRDefault="00695573" w:rsidP="00695573">
      <w:pPr>
        <w:numPr>
          <w:ilvl w:val="1"/>
          <w:numId w:val="20"/>
        </w:numPr>
        <w:tabs>
          <w:tab w:val="clear" w:pos="1440"/>
          <w:tab w:val="num" w:pos="2160"/>
        </w:tabs>
        <w:ind w:left="2160"/>
      </w:pPr>
      <w:r>
        <w:t>Should all of the destinations be listed on the homepage, or would a slideshow be preferable? If a slideshow is wanted, how many destinations should appear on the page at one time?</w:t>
      </w:r>
    </w:p>
    <w:p w14:paraId="36C62F0C" w14:textId="77777777" w:rsidR="00695573" w:rsidRDefault="00695573" w:rsidP="00695573">
      <w:pPr>
        <w:numPr>
          <w:ilvl w:val="1"/>
          <w:numId w:val="20"/>
        </w:numPr>
        <w:tabs>
          <w:tab w:val="clear" w:pos="1440"/>
          <w:tab w:val="num" w:pos="2160"/>
        </w:tabs>
        <w:ind w:left="2160"/>
      </w:pPr>
      <w:r>
        <w:t>Will the list be for a particular type of vacation or for all types?</w:t>
      </w:r>
    </w:p>
    <w:p w14:paraId="6C079E99" w14:textId="77777777" w:rsidR="00695573" w:rsidRPr="00E303A3" w:rsidRDefault="00695573" w:rsidP="00695573">
      <w:pPr>
        <w:numPr>
          <w:ilvl w:val="1"/>
          <w:numId w:val="20"/>
        </w:numPr>
        <w:tabs>
          <w:tab w:val="clear" w:pos="1440"/>
          <w:tab w:val="num" w:pos="2160"/>
        </w:tabs>
        <w:ind w:left="2160"/>
      </w:pPr>
      <w:r>
        <w:lastRenderedPageBreak/>
        <w:t>Will there be a way for a user to alter what the list is based on?</w:t>
      </w:r>
    </w:p>
    <w:p w14:paraId="7B5C391B" w14:textId="77777777" w:rsidR="00695573" w:rsidRDefault="00695573" w:rsidP="00695573">
      <w:pPr>
        <w:numPr>
          <w:ilvl w:val="1"/>
          <w:numId w:val="20"/>
        </w:numPr>
        <w:tabs>
          <w:tab w:val="clear" w:pos="1440"/>
          <w:tab w:val="num" w:pos="2160"/>
        </w:tabs>
        <w:ind w:left="2160"/>
      </w:pPr>
      <w:r>
        <w:t xml:space="preserve">What length would you like the descriptions of the destinations to be? </w:t>
      </w:r>
    </w:p>
    <w:p w14:paraId="1C07C5CF" w14:textId="77777777" w:rsidR="00695573" w:rsidRPr="002A2A7B" w:rsidRDefault="00695573" w:rsidP="00695573">
      <w:pPr>
        <w:ind w:left="720"/>
      </w:pPr>
      <w:r w:rsidRPr="002A2A7B">
        <w:rPr>
          <w:b/>
          <w:bCs/>
        </w:rPr>
        <w:t xml:space="preserve">User Story </w:t>
      </w:r>
      <w:r>
        <w:rPr>
          <w:b/>
          <w:bCs/>
        </w:rPr>
        <w:t>Five</w:t>
      </w:r>
    </w:p>
    <w:p w14:paraId="713C598F" w14:textId="77777777" w:rsidR="00695573" w:rsidRDefault="00695573" w:rsidP="00695573">
      <w:pPr>
        <w:numPr>
          <w:ilvl w:val="1"/>
          <w:numId w:val="20"/>
        </w:numPr>
        <w:tabs>
          <w:tab w:val="clear" w:pos="1440"/>
          <w:tab w:val="num" w:pos="2160"/>
        </w:tabs>
        <w:ind w:left="2160"/>
      </w:pPr>
      <w:r w:rsidRPr="002A2A7B">
        <w:t xml:space="preserve">Do </w:t>
      </w:r>
      <w:r>
        <w:t xml:space="preserve">you </w:t>
      </w:r>
      <w:r w:rsidRPr="002A2A7B">
        <w:t xml:space="preserve">want to include every </w:t>
      </w:r>
      <w:r>
        <w:t>customization</w:t>
      </w:r>
      <w:r w:rsidRPr="002A2A7B">
        <w:t xml:space="preserve"> </w:t>
      </w:r>
      <w:r>
        <w:t>option the site offers in the settings</w:t>
      </w:r>
      <w:r w:rsidRPr="002A2A7B">
        <w:t xml:space="preserve">? </w:t>
      </w:r>
    </w:p>
    <w:p w14:paraId="3344A81B" w14:textId="77777777" w:rsidR="00695573" w:rsidRDefault="00695573" w:rsidP="00695573">
      <w:pPr>
        <w:numPr>
          <w:ilvl w:val="1"/>
          <w:numId w:val="20"/>
        </w:numPr>
        <w:tabs>
          <w:tab w:val="clear" w:pos="1440"/>
          <w:tab w:val="num" w:pos="2160"/>
        </w:tabs>
        <w:ind w:left="2160"/>
      </w:pPr>
      <w:r>
        <w:t>Will we also offer a filter based on user ratings?</w:t>
      </w:r>
    </w:p>
    <w:p w14:paraId="6BF1CFAD" w14:textId="77777777" w:rsidR="00695573" w:rsidRDefault="00695573" w:rsidP="00695573">
      <w:pPr>
        <w:numPr>
          <w:ilvl w:val="1"/>
          <w:numId w:val="20"/>
        </w:numPr>
        <w:tabs>
          <w:tab w:val="clear" w:pos="1440"/>
          <w:tab w:val="num" w:pos="2160"/>
        </w:tabs>
        <w:ind w:left="2160"/>
      </w:pPr>
      <w:r>
        <w:t>When will the customizations be applied?</w:t>
      </w:r>
    </w:p>
    <w:p w14:paraId="36B8FEB5" w14:textId="77777777" w:rsidR="00695573" w:rsidRPr="002A2A7B" w:rsidRDefault="00695573" w:rsidP="00695573">
      <w:pPr>
        <w:numPr>
          <w:ilvl w:val="1"/>
          <w:numId w:val="20"/>
        </w:numPr>
        <w:tabs>
          <w:tab w:val="clear" w:pos="1440"/>
          <w:tab w:val="num" w:pos="2160"/>
        </w:tabs>
        <w:ind w:left="2160"/>
      </w:pPr>
      <w:r>
        <w:t>Will the customizations be applied to both the homepage lists and the vacation packages display pages?</w:t>
      </w:r>
    </w:p>
    <w:p w14:paraId="7FD7377A" w14:textId="77777777" w:rsidR="00695573" w:rsidRDefault="00695573" w:rsidP="00695573">
      <w:pPr>
        <w:ind w:left="720"/>
      </w:pPr>
    </w:p>
    <w:p w14:paraId="72103E17" w14:textId="1219B8E7" w:rsidR="00695573" w:rsidRDefault="00695573" w:rsidP="00695573">
      <w:pPr>
        <w:ind w:left="720"/>
      </w:pPr>
      <w:r w:rsidRPr="002A2A7B">
        <w:t>Thank</w:t>
      </w:r>
      <w:r>
        <w:t xml:space="preserve"> you,</w:t>
      </w:r>
    </w:p>
    <w:p w14:paraId="666461C4" w14:textId="77777777" w:rsidR="00695573" w:rsidRDefault="00695573" w:rsidP="00695573">
      <w:pPr>
        <w:ind w:left="720"/>
      </w:pPr>
    </w:p>
    <w:p w14:paraId="742AFE79" w14:textId="7E78410C" w:rsidR="00695573" w:rsidRPr="002A2A7B" w:rsidRDefault="00695573" w:rsidP="00695573">
      <w:pPr>
        <w:ind w:left="720"/>
      </w:pPr>
      <w:r>
        <w:t>Brian</w:t>
      </w:r>
    </w:p>
    <w:p w14:paraId="621CEF95" w14:textId="77777777" w:rsidR="00695573" w:rsidRDefault="00695573" w:rsidP="0099514F">
      <w:pPr>
        <w:spacing w:line="480" w:lineRule="auto"/>
      </w:pPr>
    </w:p>
    <w:p w14:paraId="454D4991" w14:textId="6C6E7ACE" w:rsidR="00AB3855" w:rsidRDefault="00695573" w:rsidP="0099514F">
      <w:pPr>
        <w:spacing w:line="480" w:lineRule="auto"/>
      </w:pPr>
      <w:r>
        <w:t xml:space="preserve">This email </w:t>
      </w:r>
      <w:r w:rsidR="004A5547">
        <w:t>shows</w:t>
      </w:r>
      <w:r>
        <w:t xml:space="preserve"> how the Product Owner and the Tester </w:t>
      </w:r>
      <w:r w:rsidR="004A5547">
        <w:t xml:space="preserve">productively </w:t>
      </w:r>
      <w:r>
        <w:t>used</w:t>
      </w:r>
      <w:r w:rsidR="003F2EC8">
        <w:t xml:space="preserve"> the</w:t>
      </w:r>
      <w:r>
        <w:t xml:space="preserve"> communication </w:t>
      </w:r>
      <w:r w:rsidR="003F2EC8">
        <w:t>method</w:t>
      </w:r>
      <w:r w:rsidR="004A5547">
        <w:t xml:space="preserve"> in order</w:t>
      </w:r>
      <w:r w:rsidR="003F2EC8">
        <w:t xml:space="preserve"> </w:t>
      </w:r>
      <w:r>
        <w:t>to collaborate</w:t>
      </w:r>
      <w:r w:rsidR="004A5547">
        <w:t xml:space="preserve"> on</w:t>
      </w:r>
      <w:r>
        <w:t xml:space="preserve"> </w:t>
      </w:r>
      <w:r w:rsidR="004A5547">
        <w:t xml:space="preserve">improving </w:t>
      </w:r>
      <w:r w:rsidR="003F2EC8">
        <w:t xml:space="preserve">both the user stories and the test cases. Since the rest of the </w:t>
      </w:r>
      <w:r w:rsidR="00497E01">
        <w:t>T</w:t>
      </w:r>
      <w:r w:rsidR="003F2EC8">
        <w:t>eam w</w:t>
      </w:r>
      <w:r w:rsidR="00971A78">
        <w:t>as</w:t>
      </w:r>
      <w:r w:rsidR="003F2EC8">
        <w:t xml:space="preserve"> not involved in the</w:t>
      </w:r>
      <w:r w:rsidR="004A5547">
        <w:t xml:space="preserve"> topics of the</w:t>
      </w:r>
      <w:r w:rsidR="003F2EC8">
        <w:t xml:space="preserve"> email, discussing the issues at a scheduled meeting </w:t>
      </w:r>
      <w:r w:rsidR="004A5547">
        <w:t xml:space="preserve">would </w:t>
      </w:r>
      <w:r w:rsidR="003F2EC8">
        <w:t>have</w:t>
      </w:r>
      <w:r w:rsidR="004A5547">
        <w:t xml:space="preserve"> caused too much of a diversion</w:t>
      </w:r>
      <w:r w:rsidR="003F2EC8">
        <w:t xml:space="preserve">, but </w:t>
      </w:r>
      <w:r w:rsidR="007E6494">
        <w:t>as</w:t>
      </w:r>
      <w:r w:rsidR="003F2EC8">
        <w:t xml:space="preserve"> the problems did need to be addressed, the email served both to unite the </w:t>
      </w:r>
      <w:r w:rsidR="004A5547">
        <w:t xml:space="preserve">two </w:t>
      </w:r>
      <w:r w:rsidR="003F2EC8">
        <w:t xml:space="preserve">roles in </w:t>
      </w:r>
      <w:r w:rsidR="004A5547">
        <w:t xml:space="preserve">the </w:t>
      </w:r>
      <w:r w:rsidR="003F2EC8">
        <w:t>phases of the process and</w:t>
      </w:r>
      <w:r w:rsidR="004A5547">
        <w:t xml:space="preserve"> to</w:t>
      </w:r>
      <w:r w:rsidR="003F2EC8">
        <w:t xml:space="preserve"> limit the</w:t>
      </w:r>
      <w:r w:rsidR="004A5547">
        <w:t xml:space="preserve"> amount of</w:t>
      </w:r>
      <w:r w:rsidR="003F2EC8">
        <w:t xml:space="preserve"> time spent doing so. Th</w:t>
      </w:r>
      <w:r w:rsidR="0079263D">
        <w:t>ese</w:t>
      </w:r>
      <w:r w:rsidR="003F2EC8">
        <w:t xml:space="preserve"> simplification</w:t>
      </w:r>
      <w:r w:rsidR="0079263D">
        <w:t>s</w:t>
      </w:r>
      <w:r w:rsidR="003F2EC8">
        <w:t xml:space="preserve"> may also be achieve</w:t>
      </w:r>
      <w:r w:rsidR="0079263D">
        <w:t>d</w:t>
      </w:r>
      <w:r w:rsidR="003F2EC8">
        <w:t xml:space="preserve"> </w:t>
      </w:r>
      <w:r w:rsidR="0079263D">
        <w:t xml:space="preserve">by sending </w:t>
      </w:r>
      <w:r w:rsidR="003F2EC8">
        <w:t>email</w:t>
      </w:r>
      <w:r w:rsidR="0079263D">
        <w:t xml:space="preserve">s to </w:t>
      </w:r>
      <w:r w:rsidR="003F2EC8">
        <w:t xml:space="preserve">several members of the </w:t>
      </w:r>
      <w:r w:rsidR="00497E01">
        <w:t>T</w:t>
      </w:r>
      <w:r w:rsidR="003F2EC8">
        <w:t>eam, as can be seen i</w:t>
      </w:r>
      <w:r>
        <w:t>n</w:t>
      </w:r>
      <w:r w:rsidR="003F2EC8">
        <w:t xml:space="preserve"> an</w:t>
      </w:r>
      <w:r>
        <w:t>other</w:t>
      </w:r>
      <w:r w:rsidR="00AB3855">
        <w:t xml:space="preserve"> </w:t>
      </w:r>
      <w:r>
        <w:t xml:space="preserve">example </w:t>
      </w:r>
      <w:r w:rsidR="0079263D">
        <w:t>o</w:t>
      </w:r>
      <w:r w:rsidR="004A5547">
        <w:t>f an</w:t>
      </w:r>
      <w:r>
        <w:t xml:space="preserve"> </w:t>
      </w:r>
      <w:r w:rsidR="00AB3855">
        <w:t>email</w:t>
      </w:r>
      <w:r w:rsidR="004A5547">
        <w:t>, which was</w:t>
      </w:r>
      <w:r w:rsidR="00AB3855">
        <w:t xml:space="preserve"> written by the Developer to the Product Owner and the Tester:</w:t>
      </w:r>
    </w:p>
    <w:p w14:paraId="08B5432D" w14:textId="27653BE0" w:rsidR="00AB3855" w:rsidRPr="00AB3855" w:rsidRDefault="00AB3855" w:rsidP="00AB3855">
      <w:r>
        <w:tab/>
      </w:r>
      <w:r w:rsidRPr="00AB3855">
        <w:t>To: Christy</w:t>
      </w:r>
    </w:p>
    <w:p w14:paraId="54848BD3" w14:textId="77777777" w:rsidR="00AB3855" w:rsidRDefault="00AB3855" w:rsidP="00AB3855">
      <w:r w:rsidRPr="00AB3855">
        <w:t xml:space="preserve">       </w:t>
      </w:r>
      <w:r>
        <w:tab/>
        <w:t xml:space="preserve">       </w:t>
      </w:r>
      <w:r w:rsidRPr="00AB3855">
        <w:t>Brian</w:t>
      </w:r>
      <w:r w:rsidRPr="00AB3855">
        <w:br/>
      </w:r>
      <w:r>
        <w:tab/>
      </w:r>
    </w:p>
    <w:p w14:paraId="268C756E" w14:textId="7BF4F40B" w:rsidR="00AB3855" w:rsidRDefault="00AB3855" w:rsidP="00AB3855">
      <w:r>
        <w:tab/>
      </w:r>
      <w:r w:rsidRPr="00AB3855">
        <w:t xml:space="preserve">Subject: User Story Clarifications </w:t>
      </w:r>
    </w:p>
    <w:p w14:paraId="3BF7FE57" w14:textId="77777777" w:rsidR="00AB3855" w:rsidRDefault="00AB3855" w:rsidP="00AB3855">
      <w:r>
        <w:tab/>
      </w:r>
    </w:p>
    <w:p w14:paraId="7BC5018F" w14:textId="33E532BD" w:rsidR="00AB3855" w:rsidRPr="00AB3855" w:rsidRDefault="00AB3855" w:rsidP="00AB3855">
      <w:r>
        <w:tab/>
      </w:r>
      <w:r w:rsidRPr="00AB3855">
        <w:t xml:space="preserve">Dear Christy and Brian, </w:t>
      </w:r>
    </w:p>
    <w:p w14:paraId="30C23B77" w14:textId="77777777" w:rsidR="00AB3855" w:rsidRDefault="00AB3855" w:rsidP="00AB3855">
      <w:pPr>
        <w:rPr>
          <w:b/>
          <w:bCs/>
        </w:rPr>
      </w:pPr>
      <w:r>
        <w:rPr>
          <w:b/>
          <w:bCs/>
        </w:rPr>
        <w:tab/>
      </w:r>
    </w:p>
    <w:p w14:paraId="4F085347" w14:textId="77777777" w:rsidR="00AB3855" w:rsidRDefault="00AB3855" w:rsidP="00AB3855">
      <w:pPr>
        <w:rPr>
          <w:b/>
          <w:bCs/>
        </w:rPr>
      </w:pPr>
      <w:r>
        <w:rPr>
          <w:b/>
          <w:bCs/>
        </w:rPr>
        <w:tab/>
      </w:r>
      <w:r w:rsidRPr="00AB3855">
        <w:rPr>
          <w:b/>
          <w:bCs/>
        </w:rPr>
        <w:t xml:space="preserve">SNHU Travel Update Development Requests </w:t>
      </w:r>
    </w:p>
    <w:p w14:paraId="711B5C12" w14:textId="77777777" w:rsidR="00AB3855" w:rsidRDefault="00AB3855" w:rsidP="00AB3855">
      <w:r>
        <w:tab/>
      </w:r>
    </w:p>
    <w:p w14:paraId="56FE51A7" w14:textId="77777777" w:rsidR="00695573" w:rsidRDefault="00AB3855" w:rsidP="00AB3855">
      <w:r>
        <w:tab/>
      </w:r>
      <w:r w:rsidRPr="00AB3855">
        <w:t xml:space="preserve">Before I am able to start working on making the changes to the product, I will need for </w:t>
      </w:r>
      <w:r>
        <w:tab/>
      </w:r>
      <w:r w:rsidRPr="00AB3855">
        <w:t xml:space="preserve">Christy to provide me with the updated user stories, and afterwards, for Brian to give me </w:t>
      </w:r>
      <w:r>
        <w:tab/>
      </w:r>
      <w:r w:rsidRPr="00AB3855">
        <w:t xml:space="preserve">the revised test cases. When considering the information that I will need in order to </w:t>
      </w:r>
      <w:r>
        <w:tab/>
      </w:r>
      <w:r w:rsidRPr="00AB3855">
        <w:t xml:space="preserve">update the code to reflect the changes that were requested by the SNHU travel </w:t>
      </w:r>
      <w:r>
        <w:tab/>
      </w:r>
      <w:r w:rsidRPr="00AB3855">
        <w:t xml:space="preserve">management team, I determined I will need the following points to be considered for the </w:t>
      </w:r>
      <w:r>
        <w:tab/>
      </w:r>
      <w:r w:rsidRPr="00AB3855">
        <w:t xml:space="preserve">user stories: </w:t>
      </w:r>
    </w:p>
    <w:p w14:paraId="758F6269" w14:textId="77777777" w:rsidR="00695573" w:rsidRPr="002A2A7B" w:rsidRDefault="00695573" w:rsidP="00695573">
      <w:pPr>
        <w:ind w:left="720"/>
      </w:pPr>
      <w:r w:rsidRPr="002A2A7B">
        <w:rPr>
          <w:b/>
          <w:bCs/>
        </w:rPr>
        <w:lastRenderedPageBreak/>
        <w:t xml:space="preserve">User Story </w:t>
      </w:r>
      <w:r>
        <w:rPr>
          <w:b/>
          <w:bCs/>
        </w:rPr>
        <w:t>Five</w:t>
      </w:r>
    </w:p>
    <w:p w14:paraId="24B6F4F4" w14:textId="77777777" w:rsidR="00AB3855" w:rsidRPr="00695573" w:rsidRDefault="00AB3855" w:rsidP="00695573">
      <w:pPr>
        <w:numPr>
          <w:ilvl w:val="1"/>
          <w:numId w:val="20"/>
        </w:numPr>
        <w:tabs>
          <w:tab w:val="clear" w:pos="1440"/>
          <w:tab w:val="num" w:pos="2160"/>
        </w:tabs>
        <w:ind w:left="2160"/>
      </w:pPr>
      <w:r w:rsidRPr="00695573">
        <w:t>Should people be present in the photos doing wellness activities?</w:t>
      </w:r>
    </w:p>
    <w:p w14:paraId="19E0003F" w14:textId="77777777" w:rsidR="00AB3855" w:rsidRPr="00695573" w:rsidRDefault="00AB3855" w:rsidP="00695573">
      <w:pPr>
        <w:numPr>
          <w:ilvl w:val="1"/>
          <w:numId w:val="20"/>
        </w:numPr>
        <w:tabs>
          <w:tab w:val="clear" w:pos="1440"/>
          <w:tab w:val="num" w:pos="2160"/>
        </w:tabs>
        <w:ind w:left="2160"/>
      </w:pPr>
      <w:r w:rsidRPr="00695573">
        <w:t>Can multiple images be used in one photo to display the intent?</w:t>
      </w:r>
    </w:p>
    <w:p w14:paraId="41762EED" w14:textId="77777777" w:rsidR="00AB3855" w:rsidRPr="00695573" w:rsidRDefault="00AB3855" w:rsidP="00695573">
      <w:pPr>
        <w:numPr>
          <w:ilvl w:val="1"/>
          <w:numId w:val="20"/>
        </w:numPr>
        <w:tabs>
          <w:tab w:val="clear" w:pos="1440"/>
          <w:tab w:val="num" w:pos="2160"/>
        </w:tabs>
        <w:ind w:left="2160"/>
      </w:pPr>
      <w:r w:rsidRPr="00695573">
        <w:t>Should the wellness/detox vacation theme be easily changed?</w:t>
      </w:r>
    </w:p>
    <w:p w14:paraId="6DF32338" w14:textId="77777777" w:rsidR="00AB3855" w:rsidRPr="00695573" w:rsidRDefault="00AB3855" w:rsidP="00695573">
      <w:pPr>
        <w:numPr>
          <w:ilvl w:val="1"/>
          <w:numId w:val="20"/>
        </w:numPr>
        <w:tabs>
          <w:tab w:val="clear" w:pos="1440"/>
          <w:tab w:val="num" w:pos="2160"/>
        </w:tabs>
        <w:ind w:left="2160"/>
      </w:pPr>
      <w:r w:rsidRPr="00695573">
        <w:t>Should the photos be reusable throughout the site?</w:t>
      </w:r>
    </w:p>
    <w:p w14:paraId="2BEEA7E1" w14:textId="7DAB31C9" w:rsidR="00695573" w:rsidRDefault="00AB3855" w:rsidP="00695573">
      <w:pPr>
        <w:numPr>
          <w:ilvl w:val="1"/>
          <w:numId w:val="20"/>
        </w:numPr>
        <w:tabs>
          <w:tab w:val="clear" w:pos="1440"/>
          <w:tab w:val="num" w:pos="2160"/>
        </w:tabs>
        <w:ind w:left="2160"/>
      </w:pPr>
      <w:r w:rsidRPr="00695573">
        <w:t>Are the features going to be included in the profile case?</w:t>
      </w:r>
      <w:r>
        <w:tab/>
      </w:r>
    </w:p>
    <w:p w14:paraId="3AA5FF88" w14:textId="29CA9F21" w:rsidR="00AB3855" w:rsidRPr="00AB3855" w:rsidRDefault="00695573" w:rsidP="00AB3855">
      <w:r>
        <w:tab/>
      </w:r>
      <w:r w:rsidR="00AB3855" w:rsidRPr="00AB3855">
        <w:t xml:space="preserve">Please let me know if you need any clarification on these questions or if my perceptions </w:t>
      </w:r>
      <w:r w:rsidR="00AB3855">
        <w:tab/>
      </w:r>
      <w:r w:rsidR="00AB3855" w:rsidRPr="00AB3855">
        <w:t xml:space="preserve">about the overall direction of the product with this feature included appears to be off in </w:t>
      </w:r>
      <w:r w:rsidR="00AB3855">
        <w:tab/>
      </w:r>
      <w:r w:rsidR="00AB3855" w:rsidRPr="00AB3855">
        <w:t xml:space="preserve">any way. </w:t>
      </w:r>
    </w:p>
    <w:p w14:paraId="2A493845" w14:textId="77777777" w:rsidR="00AB3855" w:rsidRDefault="00AB3855" w:rsidP="00AB3855">
      <w:r>
        <w:tab/>
      </w:r>
    </w:p>
    <w:p w14:paraId="0D48D063" w14:textId="560078B8" w:rsidR="00AB3855" w:rsidRPr="00AB3855" w:rsidRDefault="00AB3855" w:rsidP="00AB3855">
      <w:r>
        <w:tab/>
      </w:r>
      <w:r w:rsidRPr="00AB3855">
        <w:t>Thank you,</w:t>
      </w:r>
    </w:p>
    <w:p w14:paraId="6301FAA5" w14:textId="77777777" w:rsidR="00AB3855" w:rsidRDefault="00AB3855" w:rsidP="00AB3855">
      <w:r>
        <w:tab/>
      </w:r>
    </w:p>
    <w:p w14:paraId="3D6F207C" w14:textId="5DF97C68" w:rsidR="00AB3855" w:rsidRPr="00AB3855" w:rsidRDefault="00AB3855" w:rsidP="00AB3855">
      <w:r>
        <w:tab/>
      </w:r>
      <w:r w:rsidRPr="00AB3855">
        <w:t>Nicole</w:t>
      </w:r>
    </w:p>
    <w:p w14:paraId="7A577876" w14:textId="7A80388E" w:rsidR="00AB3855" w:rsidRDefault="00AB3855" w:rsidP="0099514F">
      <w:pPr>
        <w:spacing w:line="480" w:lineRule="auto"/>
      </w:pPr>
    </w:p>
    <w:p w14:paraId="2406A051" w14:textId="67371FEB" w:rsidR="0079263D" w:rsidRDefault="0079263D" w:rsidP="0099514F">
      <w:pPr>
        <w:spacing w:line="480" w:lineRule="auto"/>
      </w:pPr>
      <w:r>
        <w:t xml:space="preserve">Again, while a scheduled meeting would have been unnecessarily time-consuming, the communication of the status of the particular </w:t>
      </w:r>
      <w:r w:rsidR="00CB312A">
        <w:t>t</w:t>
      </w:r>
      <w:r>
        <w:t xml:space="preserve">eam members involved </w:t>
      </w:r>
      <w:r w:rsidR="00A75E2B">
        <w:t xml:space="preserve">after the project’s course was altered </w:t>
      </w:r>
      <w:r>
        <w:t xml:space="preserve">helped them to </w:t>
      </w:r>
      <w:r w:rsidR="000647AB">
        <w:t xml:space="preserve">be able to </w:t>
      </w:r>
      <w:r>
        <w:t xml:space="preserve">collaborate on </w:t>
      </w:r>
      <w:r w:rsidR="000647AB">
        <w:t>the author</w:t>
      </w:r>
      <w:r w:rsidR="00A75E2B">
        <w:t>’</w:t>
      </w:r>
      <w:r w:rsidR="000647AB">
        <w:t xml:space="preserve">s </w:t>
      </w:r>
      <w:r>
        <w:t>concerns to make the</w:t>
      </w:r>
      <w:r w:rsidR="00A75E2B">
        <w:t xml:space="preserve"> </w:t>
      </w:r>
      <w:r>
        <w:t>next cycle run more smoothly</w:t>
      </w:r>
      <w:r w:rsidR="00A75E2B">
        <w:t>.</w:t>
      </w:r>
    </w:p>
    <w:p w14:paraId="059F8C1F" w14:textId="4FFC310E" w:rsidR="004023DD" w:rsidRPr="004023DD" w:rsidRDefault="004023DD" w:rsidP="00233891">
      <w:pPr>
        <w:spacing w:line="480" w:lineRule="auto"/>
        <w:rPr>
          <w:b/>
        </w:rPr>
      </w:pPr>
      <w:r w:rsidRPr="004023DD">
        <w:rPr>
          <w:b/>
        </w:rPr>
        <w:t>Organizational Tools</w:t>
      </w:r>
    </w:p>
    <w:p w14:paraId="666E61CF" w14:textId="44C7CCC0" w:rsidR="002D2371" w:rsidRDefault="004023DD" w:rsidP="00233891">
      <w:pPr>
        <w:spacing w:line="480" w:lineRule="auto"/>
      </w:pPr>
      <w:r>
        <w:tab/>
      </w:r>
      <w:r w:rsidRPr="004023DD">
        <w:t xml:space="preserve"> </w:t>
      </w:r>
      <w:r w:rsidR="00DA00B6" w:rsidRPr="00DA00B6">
        <w:t xml:space="preserve">While email was one worthwhile communication tool that was utilized in the project, other more effectual tools, such as the </w:t>
      </w:r>
      <w:r w:rsidR="007F587E">
        <w:t>D</w:t>
      </w:r>
      <w:r w:rsidR="00DA00B6" w:rsidRPr="00DA00B6">
        <w:t>aily</w:t>
      </w:r>
      <w:r w:rsidR="007F587E">
        <w:t xml:space="preserve"> S</w:t>
      </w:r>
      <w:r w:rsidR="00DA00B6" w:rsidRPr="00DA00B6">
        <w:t xml:space="preserve">tandup meetings at 9:00 </w:t>
      </w:r>
      <w:r w:rsidR="007F587E">
        <w:t xml:space="preserve">a.m. </w:t>
      </w:r>
      <w:r w:rsidR="00DA00B6" w:rsidRPr="00DA00B6">
        <w:t>and the task board, which was</w:t>
      </w:r>
      <w:r w:rsidR="007F587E">
        <w:t xml:space="preserve"> </w:t>
      </w:r>
      <w:r w:rsidR="00DA00B6" w:rsidRPr="00DA00B6">
        <w:t xml:space="preserve">updated daily, were also constructively maintained over the life of the project. The </w:t>
      </w:r>
      <w:r w:rsidR="007F587E">
        <w:t>D</w:t>
      </w:r>
      <w:r w:rsidR="00DA00B6" w:rsidRPr="00DA00B6">
        <w:t xml:space="preserve">aily </w:t>
      </w:r>
      <w:r w:rsidR="007F587E">
        <w:t>S</w:t>
      </w:r>
      <w:r w:rsidR="00DA00B6" w:rsidRPr="00DA00B6">
        <w:t xml:space="preserve">tandup meetings allowed the </w:t>
      </w:r>
      <w:r w:rsidR="00CB312A">
        <w:t>T</w:t>
      </w:r>
      <w:r w:rsidR="00DA00B6" w:rsidRPr="00DA00B6">
        <w:t xml:space="preserve">eam to deliver face-to-face updates on the project information, which followed the recommendation provided </w:t>
      </w:r>
      <w:r w:rsidR="00D36689">
        <w:t>by</w:t>
      </w:r>
      <w:r w:rsidR="00DA00B6" w:rsidRPr="00DA00B6">
        <w:t xml:space="preserve"> the sixth Agile principle, and the task board, which was updated daily, helped the Team to </w:t>
      </w:r>
      <w:r w:rsidR="007F587E">
        <w:t>adhere to</w:t>
      </w:r>
      <w:r w:rsidR="00DA00B6" w:rsidRPr="00DA00B6">
        <w:t xml:space="preserve"> the eighth </w:t>
      </w:r>
      <w:r w:rsidR="007F587E">
        <w:t xml:space="preserve">Agile </w:t>
      </w:r>
      <w:r w:rsidR="00DA00B6" w:rsidRPr="00DA00B6">
        <w:t xml:space="preserve">principle </w:t>
      </w:r>
      <w:r w:rsidR="007F587E">
        <w:t xml:space="preserve">by </w:t>
      </w:r>
      <w:r w:rsidR="00DA00B6" w:rsidRPr="00DA00B6">
        <w:t>maintaining their rate of progress (Agile</w:t>
      </w:r>
      <w:r w:rsidR="00233891">
        <w:t xml:space="preserve"> Alliance,</w:t>
      </w:r>
      <w:r w:rsidR="00DA00B6" w:rsidRPr="00DA00B6">
        <w:t xml:space="preserve"> </w:t>
      </w:r>
      <w:r w:rsidR="00233891">
        <w:t>2022</w:t>
      </w:r>
      <w:r w:rsidR="00DA00B6" w:rsidRPr="00DA00B6">
        <w:t>). The product owner also used the tool of a Focus Group and a face-to-face meeting with management in order to gather information to create and revise user stories for use in the Sprint Planning events, which display</w:t>
      </w:r>
      <w:r w:rsidR="00BF2940">
        <w:t>ed</w:t>
      </w:r>
      <w:r w:rsidR="00DA00B6" w:rsidRPr="00DA00B6">
        <w:t xml:space="preserve"> both the willingness of the </w:t>
      </w:r>
      <w:r w:rsidR="00CB312A">
        <w:t>T</w:t>
      </w:r>
      <w:r w:rsidR="00DA00B6" w:rsidRPr="00DA00B6">
        <w:t xml:space="preserve">eam to change the requirements, as the second Agile principle advocates, and </w:t>
      </w:r>
      <w:r w:rsidR="00DA00B6" w:rsidRPr="00DA00B6">
        <w:lastRenderedPageBreak/>
        <w:t>to guarantee the first Agile principle of customer satisfaction above all else (Agile</w:t>
      </w:r>
      <w:r w:rsidR="00233891">
        <w:t xml:space="preserve"> Alliance,</w:t>
      </w:r>
      <w:r w:rsidR="00DA00B6" w:rsidRPr="00DA00B6">
        <w:t xml:space="preserve"> </w:t>
      </w:r>
      <w:r w:rsidR="00233891">
        <w:t>2022</w:t>
      </w:r>
      <w:r w:rsidR="00DA00B6" w:rsidRPr="00DA00B6">
        <w:t>).</w:t>
      </w:r>
    </w:p>
    <w:p w14:paraId="33F98340" w14:textId="041B7614" w:rsidR="004023DD" w:rsidRDefault="004023DD" w:rsidP="00233891">
      <w:pPr>
        <w:spacing w:line="480" w:lineRule="auto"/>
        <w:rPr>
          <w:b/>
        </w:rPr>
      </w:pPr>
      <w:r w:rsidRPr="004023DD">
        <w:rPr>
          <w:b/>
        </w:rPr>
        <w:t>Evaluating Agile Process</w:t>
      </w:r>
    </w:p>
    <w:p w14:paraId="6EF027F9" w14:textId="30A1B7CF" w:rsidR="00BF2940" w:rsidRDefault="00BF2940" w:rsidP="00233891">
      <w:pPr>
        <w:spacing w:line="480" w:lineRule="auto"/>
      </w:pPr>
      <w:r>
        <w:rPr>
          <w:b/>
        </w:rPr>
        <w:tab/>
      </w:r>
      <w:r w:rsidRPr="00BF2940">
        <w:t>Accordingly, there were several positive aspects of using a</w:t>
      </w:r>
      <w:r w:rsidR="007F587E">
        <w:t>n</w:t>
      </w:r>
      <w:r w:rsidRPr="00BF2940">
        <w:t xml:space="preserve"> </w:t>
      </w:r>
      <w:r w:rsidR="00D36689">
        <w:t xml:space="preserve">incremental </w:t>
      </w:r>
      <w:r w:rsidRPr="00BF2940">
        <w:t xml:space="preserve">Scrum-Agile approach for the project, which included an increase in </w:t>
      </w:r>
      <w:r w:rsidR="007F587E">
        <w:t>T</w:t>
      </w:r>
      <w:r w:rsidRPr="00BF2940">
        <w:t>eam collaboration and product testing, but there were a few negative concerns,</w:t>
      </w:r>
      <w:r w:rsidR="00D36689">
        <w:t xml:space="preserve"> as well,</w:t>
      </w:r>
      <w:r w:rsidRPr="00BF2940">
        <w:t xml:space="preserve"> such as an inability to fix the timeline and the budget of the project. These are certainly aspects that would need to be taken into consideration when determining wh</w:t>
      </w:r>
      <w:r w:rsidR="00D36689">
        <w:t xml:space="preserve">ich </w:t>
      </w:r>
      <w:r w:rsidRPr="00BF2940">
        <w:t xml:space="preserve">approach to take for future projects. However, the main benefit of using the Scrum-agile approach during the project was that it allowed the Team to easily change the direction of the product when the management wanted to add a Wellness/Detox theme to the booking tools. In a Waterfall approach, the extensive documentation of the requirements and the design work completed prior to the development phase would </w:t>
      </w:r>
      <w:r w:rsidR="001D1BCB">
        <w:t>ensure that making the alterations was an</w:t>
      </w:r>
      <w:r w:rsidRPr="00BF2940">
        <w:t xml:space="preserve"> unobtainable goal given the </w:t>
      </w:r>
      <w:r w:rsidR="001D1BCB">
        <w:t xml:space="preserve">supported </w:t>
      </w:r>
      <w:r w:rsidRPr="00BF2940">
        <w:t xml:space="preserve">release date of the initial version of the product. The cost of making the changes would have also exceeded the budget set if a waterfall method had been used since the project would have had to be restarted. More overly, the customer probably would have not been involved enough in the project to </w:t>
      </w:r>
      <w:r w:rsidR="001D1BCB">
        <w:t>recognize</w:t>
      </w:r>
      <w:r w:rsidRPr="00BF2940">
        <w:t xml:space="preserve"> </w:t>
      </w:r>
      <w:r w:rsidR="007F587E">
        <w:t xml:space="preserve">her </w:t>
      </w:r>
      <w:r w:rsidRPr="00BF2940">
        <w:t>desire for a different version, and consequently</w:t>
      </w:r>
      <w:r w:rsidR="00971A78">
        <w:t xml:space="preserve">, </w:t>
      </w:r>
      <w:r w:rsidRPr="00BF2940">
        <w:t xml:space="preserve">the realization would have likely occurred after the full release </w:t>
      </w:r>
      <w:r w:rsidR="007F587E">
        <w:t xml:space="preserve">of </w:t>
      </w:r>
      <w:r w:rsidRPr="00BF2940">
        <w:t xml:space="preserve">the product, which would have caused the company to miss the goal of having the booking tools in time for the vacation season. </w:t>
      </w:r>
      <w:r w:rsidR="00CB312A">
        <w:t>As a result</w:t>
      </w:r>
      <w:r w:rsidRPr="00BF2940">
        <w:t xml:space="preserve">, the Scrum-agile approach was the best approach for the SNHU Travel development project to take </w:t>
      </w:r>
      <w:r w:rsidR="00B91435">
        <w:t xml:space="preserve">in order </w:t>
      </w:r>
      <w:r w:rsidRPr="00BF2940">
        <w:t xml:space="preserve">to be able to achieve the </w:t>
      </w:r>
      <w:r w:rsidR="007F587E">
        <w:t>Client</w:t>
      </w:r>
      <w:r w:rsidRPr="00BF2940">
        <w:t xml:space="preserve">'s aims. </w:t>
      </w:r>
    </w:p>
    <w:p w14:paraId="4BECDC5E" w14:textId="77777777" w:rsidR="007F587E" w:rsidRDefault="007F587E" w:rsidP="00233891">
      <w:pPr>
        <w:spacing w:line="480" w:lineRule="auto"/>
      </w:pPr>
    </w:p>
    <w:p w14:paraId="5003B5E8" w14:textId="77777777" w:rsidR="007F587E" w:rsidRDefault="007F587E" w:rsidP="00233891">
      <w:pPr>
        <w:spacing w:line="480" w:lineRule="auto"/>
      </w:pPr>
    </w:p>
    <w:p w14:paraId="7E920E98" w14:textId="76DC9031" w:rsidR="00BF2940" w:rsidRPr="00BF2940" w:rsidRDefault="00BF2940" w:rsidP="00BF2940">
      <w:pPr>
        <w:spacing w:line="480" w:lineRule="auto"/>
        <w:jc w:val="center"/>
        <w:rPr>
          <w:b/>
          <w:bCs/>
        </w:rPr>
      </w:pPr>
      <w:r>
        <w:rPr>
          <w:b/>
          <w:bCs/>
        </w:rPr>
        <w:lastRenderedPageBreak/>
        <w:t>Conclusion and Recommendation</w:t>
      </w:r>
    </w:p>
    <w:p w14:paraId="492F92C4" w14:textId="3AC5E4A4" w:rsidR="00BF2940" w:rsidRPr="00BF2940" w:rsidRDefault="00BF2940" w:rsidP="00BF2940">
      <w:pPr>
        <w:spacing w:line="480" w:lineRule="auto"/>
        <w:jc w:val="both"/>
      </w:pPr>
      <w:r>
        <w:rPr>
          <w:b/>
        </w:rPr>
        <w:tab/>
      </w:r>
      <w:r w:rsidR="009E2526" w:rsidRPr="009E2526">
        <w:t xml:space="preserve">After the evaluation of the progress of the SNHU </w:t>
      </w:r>
      <w:r w:rsidR="00B91435">
        <w:t xml:space="preserve">Travel </w:t>
      </w:r>
      <w:r w:rsidR="009E2526" w:rsidRPr="009E2526">
        <w:t>project</w:t>
      </w:r>
      <w:r w:rsidR="00B91435">
        <w:t xml:space="preserve"> </w:t>
      </w:r>
      <w:r w:rsidR="009E2526" w:rsidRPr="009E2526">
        <w:t xml:space="preserve">and the determination of the appropriateness of the Scrum-Agile methodology for it, it can be seen that while the success of this particular project was contingent on factors that </w:t>
      </w:r>
      <w:bookmarkStart w:id="2" w:name="_GoBack"/>
      <w:r w:rsidR="009E2526" w:rsidRPr="009E2526">
        <w:t>were</w:t>
      </w:r>
      <w:bookmarkEnd w:id="2"/>
      <w:r w:rsidR="009E2526" w:rsidRPr="009E2526">
        <w:t xml:space="preserve"> best addressed by an Agile method, the </w:t>
      </w:r>
      <w:r w:rsidR="00B91435">
        <w:t>effects</w:t>
      </w:r>
      <w:r w:rsidR="009E2526" w:rsidRPr="009E2526">
        <w:t xml:space="preserve"> of this report suggest that there may be circumstances where a</w:t>
      </w:r>
      <w:r w:rsidR="00B91435">
        <w:t xml:space="preserve"> different</w:t>
      </w:r>
      <w:r w:rsidR="009E2526" w:rsidRPr="009E2526">
        <w:t xml:space="preserve"> approach may be warranted.</w:t>
      </w:r>
      <w:r w:rsidR="009E2526">
        <w:t xml:space="preserve"> </w:t>
      </w:r>
      <w:r w:rsidR="009E2526" w:rsidRPr="009E2526">
        <w:t xml:space="preserve">While Agile was better in this case, it would not always be </w:t>
      </w:r>
      <w:r w:rsidR="00CB312A">
        <w:t>the</w:t>
      </w:r>
      <w:r w:rsidR="009E2526" w:rsidRPr="009E2526">
        <w:t xml:space="preserve"> prefer</w:t>
      </w:r>
      <w:r w:rsidR="009E2526">
        <w:t>ab</w:t>
      </w:r>
      <w:r w:rsidR="009E2526" w:rsidRPr="009E2526">
        <w:t>l</w:t>
      </w:r>
      <w:r w:rsidR="009E2526">
        <w:t xml:space="preserve">e </w:t>
      </w:r>
      <w:r w:rsidR="009E2526" w:rsidRPr="009E2526">
        <w:t>approach, since</w:t>
      </w:r>
      <w:r w:rsidR="00087B6B">
        <w:t xml:space="preserve"> </w:t>
      </w:r>
      <w:r w:rsidR="00087B6B" w:rsidRPr="009E2526">
        <w:t xml:space="preserve">as </w:t>
      </w:r>
      <w:r w:rsidR="00CB312A">
        <w:t xml:space="preserve">it </w:t>
      </w:r>
      <w:r w:rsidR="00087B6B" w:rsidRPr="009E2526">
        <w:t xml:space="preserve">was </w:t>
      </w:r>
      <w:r w:rsidR="00CB312A">
        <w:t xml:space="preserve">previously </w:t>
      </w:r>
      <w:r w:rsidR="00087B6B">
        <w:t>alluded</w:t>
      </w:r>
      <w:r w:rsidR="00CB312A">
        <w:t xml:space="preserve"> to</w:t>
      </w:r>
      <w:r w:rsidR="00087B6B">
        <w:t>,</w:t>
      </w:r>
      <w:r w:rsidR="009E2526" w:rsidRPr="009E2526">
        <w:t xml:space="preserve"> the </w:t>
      </w:r>
      <w:r w:rsidR="00CB312A">
        <w:t>W</w:t>
      </w:r>
      <w:r w:rsidR="009E2526" w:rsidRPr="009E2526">
        <w:t>aterfall method</w:t>
      </w:r>
      <w:r w:rsidR="00087B6B" w:rsidRPr="00087B6B">
        <w:t xml:space="preserve"> </w:t>
      </w:r>
      <w:r w:rsidR="009E2526" w:rsidRPr="009E2526">
        <w:t xml:space="preserve">could be useful when innovation and customer involvement </w:t>
      </w:r>
      <w:r w:rsidR="00DD5A55">
        <w:t>would</w:t>
      </w:r>
      <w:r w:rsidR="009E2526" w:rsidRPr="009E2526">
        <w:t xml:space="preserve"> not </w:t>
      </w:r>
      <w:r w:rsidR="00DD5A55">
        <w:t xml:space="preserve">majorly influence </w:t>
      </w:r>
      <w:r w:rsidR="009E2526" w:rsidRPr="009E2526">
        <w:t xml:space="preserve">a project's success. Therefore, based on these results, the company would be well advised to reconsider the entire range of its future projects to gauge the suitability of moving forward with a strictly </w:t>
      </w:r>
      <w:r w:rsidR="00D009F0">
        <w:t>Scrum-</w:t>
      </w:r>
      <w:r w:rsidR="009E2526" w:rsidRPr="009E2526">
        <w:t>Agile</w:t>
      </w:r>
      <w:r w:rsidR="007F587E">
        <w:t xml:space="preserve"> development environment</w:t>
      </w:r>
      <w:r w:rsidR="009E2526" w:rsidRPr="009E2526">
        <w:t>.</w:t>
      </w:r>
    </w:p>
    <w:p w14:paraId="5AFCCA82" w14:textId="424F7B56" w:rsidR="003F5D02" w:rsidRPr="004023DD" w:rsidRDefault="003F5D02" w:rsidP="00BF2940">
      <w:pPr>
        <w:spacing w:line="480" w:lineRule="auto"/>
      </w:pPr>
      <w:r>
        <w:rPr>
          <w:b/>
          <w:bCs/>
        </w:rPr>
        <w:tab/>
      </w:r>
      <w:r w:rsidR="004023DD" w:rsidRPr="004023DD">
        <w:t xml:space="preserve"> </w:t>
      </w:r>
    </w:p>
    <w:p w14:paraId="527FE6E6" w14:textId="0FC9D5CE" w:rsidR="004023DD" w:rsidRDefault="004023DD" w:rsidP="004023DD">
      <w:pPr>
        <w:spacing w:line="480" w:lineRule="auto"/>
      </w:pPr>
      <w:r>
        <w:tab/>
      </w:r>
    </w:p>
    <w:p w14:paraId="351E1596" w14:textId="3D390AEA" w:rsidR="00851C44" w:rsidRDefault="00851C44" w:rsidP="004023DD">
      <w:pPr>
        <w:spacing w:line="480" w:lineRule="auto"/>
        <w:jc w:val="center"/>
        <w:rPr>
          <w:b/>
        </w:rPr>
      </w:pPr>
    </w:p>
    <w:p w14:paraId="50647937" w14:textId="398B1463" w:rsidR="003F5D02" w:rsidRDefault="003F5D02" w:rsidP="004023DD">
      <w:pPr>
        <w:spacing w:line="480" w:lineRule="auto"/>
        <w:jc w:val="center"/>
      </w:pPr>
    </w:p>
    <w:p w14:paraId="2799F8E7" w14:textId="58EE6EB6" w:rsidR="003F5D02" w:rsidRDefault="003F5D02" w:rsidP="004023DD">
      <w:pPr>
        <w:spacing w:line="480" w:lineRule="auto"/>
        <w:jc w:val="center"/>
      </w:pPr>
    </w:p>
    <w:p w14:paraId="4E1A302E" w14:textId="7682624C" w:rsidR="003F5D02" w:rsidRDefault="003F5D02" w:rsidP="004023DD">
      <w:pPr>
        <w:spacing w:line="480" w:lineRule="auto"/>
        <w:jc w:val="center"/>
      </w:pPr>
    </w:p>
    <w:p w14:paraId="0301FCEB" w14:textId="7E507EC9" w:rsidR="00233891" w:rsidRDefault="00233891" w:rsidP="004023DD">
      <w:pPr>
        <w:spacing w:line="480" w:lineRule="auto"/>
        <w:jc w:val="center"/>
      </w:pPr>
    </w:p>
    <w:p w14:paraId="711CE6CC" w14:textId="7CCF01BD" w:rsidR="00233891" w:rsidRDefault="00233891" w:rsidP="004023DD">
      <w:pPr>
        <w:spacing w:line="480" w:lineRule="auto"/>
        <w:jc w:val="center"/>
      </w:pPr>
    </w:p>
    <w:p w14:paraId="2C82A393" w14:textId="2ACA183E" w:rsidR="00233891" w:rsidRDefault="00233891" w:rsidP="004023DD">
      <w:pPr>
        <w:spacing w:line="480" w:lineRule="auto"/>
        <w:jc w:val="center"/>
      </w:pPr>
    </w:p>
    <w:p w14:paraId="2610D432" w14:textId="6EA95B8D" w:rsidR="00233891" w:rsidRDefault="00233891" w:rsidP="004023DD">
      <w:pPr>
        <w:spacing w:line="480" w:lineRule="auto"/>
        <w:jc w:val="center"/>
      </w:pPr>
    </w:p>
    <w:p w14:paraId="599570F8" w14:textId="6292A2D4" w:rsidR="003F5D02" w:rsidRDefault="003F5D02" w:rsidP="004023DD">
      <w:pPr>
        <w:spacing w:line="480" w:lineRule="auto"/>
        <w:jc w:val="center"/>
      </w:pPr>
    </w:p>
    <w:p w14:paraId="2E7D993A" w14:textId="236C035D" w:rsidR="00D009F0" w:rsidRDefault="00D009F0" w:rsidP="004023DD">
      <w:pPr>
        <w:spacing w:line="480" w:lineRule="auto"/>
        <w:jc w:val="center"/>
      </w:pPr>
    </w:p>
    <w:p w14:paraId="01C9D098" w14:textId="77777777" w:rsidR="00D009F0" w:rsidRDefault="00D009F0" w:rsidP="004023DD">
      <w:pPr>
        <w:spacing w:line="480" w:lineRule="auto"/>
        <w:jc w:val="center"/>
      </w:pPr>
    </w:p>
    <w:p w14:paraId="43470FD4" w14:textId="10B7F838" w:rsidR="00E1744F" w:rsidRDefault="00A76FF7" w:rsidP="004023DD">
      <w:pPr>
        <w:spacing w:line="480" w:lineRule="auto"/>
        <w:jc w:val="center"/>
      </w:pPr>
      <w:r>
        <w:lastRenderedPageBreak/>
        <w:t>References</w:t>
      </w:r>
    </w:p>
    <w:p w14:paraId="3B7103E3" w14:textId="457EC01B" w:rsidR="00233891" w:rsidRDefault="00233891" w:rsidP="004023DD">
      <w:pPr>
        <w:spacing w:line="480" w:lineRule="auto"/>
        <w:rPr>
          <w:rFonts w:asciiTheme="minorHAnsi" w:eastAsiaTheme="minorEastAsia" w:hAnsiTheme="minorHAnsi" w:cstheme="minorBidi"/>
          <w:bCs/>
          <w:kern w:val="24"/>
          <w:lang w:eastAsia="ja-JP"/>
        </w:rPr>
      </w:pPr>
      <w:r w:rsidRPr="00233891">
        <w:rPr>
          <w:rFonts w:asciiTheme="minorHAnsi" w:eastAsiaTheme="minorEastAsia" w:hAnsiTheme="minorHAnsi" w:cstheme="minorBidi"/>
          <w:bCs/>
          <w:kern w:val="24"/>
          <w:lang w:eastAsia="ja-JP"/>
        </w:rPr>
        <w:t>Agile Alliance. (2022) "The 12 Principles behind the Agile Manifesto." https://www.agile</w:t>
      </w:r>
    </w:p>
    <w:p w14:paraId="6C9BB640" w14:textId="79AEE471" w:rsidR="00233891" w:rsidRDefault="00233891" w:rsidP="004023DD">
      <w:pPr>
        <w:spacing w:line="480" w:lineRule="auto"/>
        <w:rPr>
          <w:rFonts w:asciiTheme="minorHAnsi" w:eastAsiaTheme="minorEastAsia" w:hAnsiTheme="minorHAnsi" w:cstheme="minorBidi"/>
          <w:bCs/>
          <w:kern w:val="24"/>
          <w:lang w:eastAsia="ja-JP"/>
        </w:rPr>
      </w:pPr>
      <w:r>
        <w:rPr>
          <w:rFonts w:asciiTheme="minorHAnsi" w:eastAsiaTheme="minorEastAsia" w:hAnsiTheme="minorHAnsi" w:cstheme="minorBidi"/>
          <w:bCs/>
          <w:kern w:val="24"/>
          <w:lang w:eastAsia="ja-JP"/>
        </w:rPr>
        <w:tab/>
      </w:r>
      <w:r w:rsidRPr="00233891">
        <w:rPr>
          <w:rFonts w:asciiTheme="minorHAnsi" w:eastAsiaTheme="minorEastAsia" w:hAnsiTheme="minorHAnsi" w:cstheme="minorBidi"/>
          <w:bCs/>
          <w:kern w:val="24"/>
          <w:lang w:eastAsia="ja-JP"/>
        </w:rPr>
        <w:t>alliance.org/agile101/12-principles-behind-the-agile-manifesto/</w:t>
      </w:r>
    </w:p>
    <w:p w14:paraId="201CC504" w14:textId="29256E45" w:rsidR="00A76FF7" w:rsidRDefault="003F5D02" w:rsidP="004023DD">
      <w:pPr>
        <w:spacing w:line="480" w:lineRule="auto"/>
        <w:rPr>
          <w:rFonts w:asciiTheme="minorHAnsi" w:eastAsiaTheme="minorEastAsia" w:hAnsiTheme="minorHAnsi" w:cstheme="minorBidi"/>
          <w:bCs/>
          <w:kern w:val="24"/>
          <w:lang w:eastAsia="ja-JP"/>
        </w:rPr>
      </w:pPr>
      <w:r w:rsidRPr="003F5D02">
        <w:rPr>
          <w:rFonts w:asciiTheme="minorHAnsi" w:eastAsiaTheme="minorEastAsia" w:hAnsiTheme="minorHAnsi" w:cstheme="minorBidi"/>
          <w:bCs/>
          <w:kern w:val="24"/>
          <w:lang w:eastAsia="ja-JP"/>
        </w:rPr>
        <w:t xml:space="preserve">Cobb, C. G. (2015). </w:t>
      </w:r>
      <w:r w:rsidRPr="003F5D02">
        <w:rPr>
          <w:rFonts w:asciiTheme="minorHAnsi" w:eastAsiaTheme="minorEastAsia" w:hAnsiTheme="minorHAnsi" w:cstheme="minorBidi"/>
          <w:bCs/>
          <w:i/>
          <w:iCs/>
          <w:kern w:val="24"/>
          <w:lang w:eastAsia="ja-JP"/>
        </w:rPr>
        <w:t xml:space="preserve">The Project Manager's Guide to Mastering Agile: Principles and Practices </w:t>
      </w:r>
      <w:r w:rsidR="000048EE">
        <w:rPr>
          <w:rFonts w:asciiTheme="minorHAnsi" w:eastAsiaTheme="minorEastAsia" w:hAnsiTheme="minorHAnsi" w:cstheme="minorBidi"/>
          <w:bCs/>
          <w:i/>
          <w:iCs/>
          <w:kern w:val="24"/>
          <w:lang w:eastAsia="ja-JP"/>
        </w:rPr>
        <w:tab/>
      </w:r>
      <w:r w:rsidRPr="003F5D02">
        <w:rPr>
          <w:rFonts w:asciiTheme="minorHAnsi" w:eastAsiaTheme="minorEastAsia" w:hAnsiTheme="minorHAnsi" w:cstheme="minorBidi"/>
          <w:bCs/>
          <w:i/>
          <w:iCs/>
          <w:kern w:val="24"/>
          <w:lang w:eastAsia="ja-JP"/>
        </w:rPr>
        <w:t xml:space="preserve">for an Adaptive Approach. </w:t>
      </w:r>
      <w:r w:rsidRPr="003F5D02">
        <w:rPr>
          <w:rFonts w:asciiTheme="minorHAnsi" w:eastAsiaTheme="minorEastAsia" w:hAnsiTheme="minorHAnsi" w:cstheme="minorBidi"/>
          <w:bCs/>
          <w:kern w:val="24"/>
          <w:lang w:eastAsia="ja-JP"/>
        </w:rPr>
        <w:t>Hoboken, NJ: Wiley.</w:t>
      </w:r>
    </w:p>
    <w:p w14:paraId="45E6BAAD" w14:textId="2A9CABCB" w:rsidR="00233891" w:rsidRDefault="00233891" w:rsidP="004023DD">
      <w:pPr>
        <w:spacing w:line="480" w:lineRule="auto"/>
        <w:rPr>
          <w:rFonts w:asciiTheme="minorHAnsi" w:eastAsiaTheme="minorEastAsia" w:hAnsiTheme="minorHAnsi" w:cstheme="minorBidi"/>
          <w:bCs/>
          <w:kern w:val="24"/>
          <w:lang w:eastAsia="ja-JP"/>
        </w:rPr>
      </w:pPr>
      <w:r w:rsidRPr="00233891">
        <w:rPr>
          <w:rFonts w:asciiTheme="minorHAnsi" w:eastAsiaTheme="minorEastAsia" w:hAnsiTheme="minorHAnsi" w:cstheme="minorBidi"/>
          <w:bCs/>
          <w:kern w:val="24"/>
          <w:lang w:eastAsia="ja-JP"/>
        </w:rPr>
        <w:t>SNHU. (n.d</w:t>
      </w:r>
      <w:r>
        <w:rPr>
          <w:rFonts w:asciiTheme="minorHAnsi" w:eastAsiaTheme="minorEastAsia" w:hAnsiTheme="minorHAnsi" w:cstheme="minorBidi"/>
          <w:bCs/>
          <w:kern w:val="24"/>
          <w:lang w:eastAsia="ja-JP"/>
        </w:rPr>
        <w:t>.</w:t>
      </w:r>
      <w:r w:rsidRPr="00233891">
        <w:rPr>
          <w:rFonts w:asciiTheme="minorHAnsi" w:eastAsiaTheme="minorEastAsia" w:hAnsiTheme="minorHAnsi" w:cstheme="minorBidi"/>
          <w:bCs/>
          <w:kern w:val="24"/>
          <w:lang w:eastAsia="ja-JP"/>
        </w:rPr>
        <w:t xml:space="preserve">). </w:t>
      </w:r>
      <w:r w:rsidRPr="00233891">
        <w:rPr>
          <w:rFonts w:asciiTheme="minorHAnsi" w:eastAsiaTheme="minorEastAsia" w:hAnsiTheme="minorHAnsi" w:cstheme="minorBidi"/>
          <w:bCs/>
          <w:i/>
          <w:iCs/>
          <w:kern w:val="24"/>
          <w:lang w:eastAsia="ja-JP"/>
        </w:rPr>
        <w:t xml:space="preserve">CS 250 Software Development Life-Cycle: Module One: SDLC Methodologies </w:t>
      </w:r>
      <w:r>
        <w:rPr>
          <w:rFonts w:asciiTheme="minorHAnsi" w:eastAsiaTheme="minorEastAsia" w:hAnsiTheme="minorHAnsi" w:cstheme="minorBidi"/>
          <w:bCs/>
          <w:i/>
          <w:iCs/>
          <w:kern w:val="24"/>
          <w:lang w:eastAsia="ja-JP"/>
        </w:rPr>
        <w:tab/>
      </w:r>
      <w:r w:rsidRPr="00233891">
        <w:rPr>
          <w:rFonts w:asciiTheme="minorHAnsi" w:eastAsiaTheme="minorEastAsia" w:hAnsiTheme="minorHAnsi" w:cstheme="minorBidi"/>
          <w:bCs/>
          <w:kern w:val="24"/>
          <w:lang w:eastAsia="ja-JP"/>
        </w:rPr>
        <w:t>[PowerPoint Slides]. http://snhu-media.snhu.edu/FILES/COURSE_REPOSITORY/</w:t>
      </w:r>
    </w:p>
    <w:p w14:paraId="1C0405DD" w14:textId="46408319" w:rsidR="00233891" w:rsidRPr="003F5D02" w:rsidRDefault="00233891" w:rsidP="004023DD">
      <w:pPr>
        <w:spacing w:line="480" w:lineRule="auto"/>
        <w:rPr>
          <w:rFonts w:asciiTheme="minorHAnsi" w:eastAsiaTheme="minorEastAsia" w:hAnsiTheme="minorHAnsi" w:cstheme="minorBidi"/>
          <w:bCs/>
          <w:kern w:val="24"/>
          <w:lang w:eastAsia="ja-JP"/>
        </w:rPr>
      </w:pPr>
      <w:r>
        <w:rPr>
          <w:rFonts w:asciiTheme="minorHAnsi" w:eastAsiaTheme="minorEastAsia" w:hAnsiTheme="minorHAnsi" w:cstheme="minorBidi"/>
          <w:bCs/>
          <w:kern w:val="24"/>
          <w:lang w:eastAsia="ja-JP"/>
        </w:rPr>
        <w:tab/>
      </w:r>
      <w:r w:rsidRPr="00233891">
        <w:rPr>
          <w:rFonts w:asciiTheme="minorHAnsi" w:eastAsiaTheme="minorEastAsia" w:hAnsiTheme="minorHAnsi" w:cstheme="minorBidi"/>
          <w:bCs/>
          <w:kern w:val="24"/>
          <w:lang w:eastAsia="ja-JP"/>
        </w:rPr>
        <w:t>UNDERGRADUATE/CS/CS250/STORYLINE/MOD1/STORY_HTML5.HTML</w:t>
      </w:r>
    </w:p>
    <w:p w14:paraId="5C56CB74" w14:textId="08C7FDFB" w:rsidR="00A76FF7" w:rsidRDefault="00A76FF7" w:rsidP="004023DD">
      <w:pPr>
        <w:spacing w:line="480" w:lineRule="auto"/>
        <w:rPr>
          <w:rFonts w:asciiTheme="minorHAnsi" w:eastAsiaTheme="minorEastAsia" w:hAnsiTheme="minorHAnsi" w:cstheme="minorBidi"/>
          <w:b/>
          <w:bCs/>
          <w:kern w:val="24"/>
          <w:lang w:eastAsia="ja-JP"/>
        </w:rPr>
      </w:pPr>
    </w:p>
    <w:p w14:paraId="7B673BAE" w14:textId="42697693" w:rsidR="00A76FF7" w:rsidRDefault="00A76FF7" w:rsidP="004023DD">
      <w:pPr>
        <w:spacing w:line="480" w:lineRule="auto"/>
        <w:rPr>
          <w:rFonts w:asciiTheme="minorHAnsi" w:eastAsiaTheme="minorEastAsia" w:hAnsiTheme="minorHAnsi" w:cstheme="minorBidi"/>
          <w:b/>
          <w:bCs/>
          <w:kern w:val="24"/>
          <w:lang w:eastAsia="ja-JP"/>
        </w:rPr>
      </w:pPr>
    </w:p>
    <w:p w14:paraId="62F6C2B0" w14:textId="2F97B93F" w:rsidR="00A76FF7" w:rsidRDefault="00A76FF7" w:rsidP="004023DD">
      <w:pPr>
        <w:spacing w:line="480" w:lineRule="auto"/>
        <w:rPr>
          <w:rFonts w:asciiTheme="minorHAnsi" w:eastAsiaTheme="minorEastAsia" w:hAnsiTheme="minorHAnsi" w:cstheme="minorBidi"/>
          <w:b/>
          <w:bCs/>
          <w:kern w:val="24"/>
          <w:lang w:eastAsia="ja-JP"/>
        </w:rPr>
      </w:pPr>
    </w:p>
    <w:p w14:paraId="6AAA8186" w14:textId="2A37D124" w:rsidR="00A76FF7" w:rsidRDefault="00A76FF7" w:rsidP="004023DD">
      <w:pPr>
        <w:spacing w:line="480" w:lineRule="auto"/>
        <w:rPr>
          <w:rFonts w:asciiTheme="minorHAnsi" w:eastAsiaTheme="minorEastAsia" w:hAnsiTheme="minorHAnsi" w:cstheme="minorBidi"/>
          <w:b/>
          <w:bCs/>
          <w:kern w:val="24"/>
          <w:lang w:eastAsia="ja-JP"/>
        </w:rPr>
      </w:pPr>
    </w:p>
    <w:p w14:paraId="3A5F154A" w14:textId="6CC08F19" w:rsidR="00A76FF7" w:rsidRDefault="00A76FF7" w:rsidP="004023DD">
      <w:pPr>
        <w:spacing w:line="480" w:lineRule="auto"/>
        <w:rPr>
          <w:rFonts w:asciiTheme="minorHAnsi" w:eastAsiaTheme="minorEastAsia" w:hAnsiTheme="minorHAnsi" w:cstheme="minorBidi"/>
          <w:b/>
          <w:bCs/>
          <w:kern w:val="24"/>
          <w:lang w:eastAsia="ja-JP"/>
        </w:rPr>
      </w:pPr>
    </w:p>
    <w:p w14:paraId="323E9C68" w14:textId="27031208" w:rsidR="00A76FF7" w:rsidRDefault="00A76FF7" w:rsidP="004023DD">
      <w:pPr>
        <w:spacing w:line="480" w:lineRule="auto"/>
        <w:rPr>
          <w:rFonts w:asciiTheme="minorHAnsi" w:eastAsiaTheme="minorEastAsia" w:hAnsiTheme="minorHAnsi" w:cstheme="minorBidi"/>
          <w:b/>
          <w:bCs/>
          <w:kern w:val="24"/>
          <w:lang w:eastAsia="ja-JP"/>
        </w:rPr>
      </w:pPr>
    </w:p>
    <w:p w14:paraId="3BD784FD" w14:textId="5615ADB5" w:rsidR="00A76FF7" w:rsidRDefault="00A76FF7" w:rsidP="004023DD">
      <w:pPr>
        <w:spacing w:line="480" w:lineRule="auto"/>
        <w:rPr>
          <w:rFonts w:asciiTheme="minorHAnsi" w:eastAsiaTheme="minorEastAsia" w:hAnsiTheme="minorHAnsi" w:cstheme="minorBidi"/>
          <w:b/>
          <w:bCs/>
          <w:kern w:val="24"/>
          <w:lang w:eastAsia="ja-JP"/>
        </w:rPr>
      </w:pPr>
    </w:p>
    <w:p w14:paraId="7337FC75" w14:textId="77777777" w:rsidR="00A76FF7" w:rsidRPr="00A76FF7" w:rsidRDefault="00A76FF7" w:rsidP="004023DD">
      <w:pPr>
        <w:spacing w:line="480" w:lineRule="auto"/>
        <w:jc w:val="center"/>
        <w:rPr>
          <w:rFonts w:asciiTheme="minorHAnsi" w:eastAsiaTheme="minorEastAsia" w:hAnsiTheme="minorHAnsi" w:cstheme="minorBidi"/>
          <w:bCs/>
          <w:kern w:val="24"/>
          <w:lang w:eastAsia="ja-JP"/>
        </w:rPr>
      </w:pPr>
    </w:p>
    <w:sectPr w:rsidR="00A76FF7" w:rsidRPr="00A76FF7" w:rsidSect="000E7CC9">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0C1B2" w14:textId="77777777" w:rsidR="0020258C" w:rsidRDefault="0020258C">
      <w:r>
        <w:separator/>
      </w:r>
    </w:p>
  </w:endnote>
  <w:endnote w:type="continuationSeparator" w:id="0">
    <w:p w14:paraId="38B9D290" w14:textId="77777777" w:rsidR="0020258C" w:rsidRDefault="0020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FBCA1" w14:textId="77777777" w:rsidR="0020258C" w:rsidRDefault="0020258C">
      <w:r>
        <w:separator/>
      </w:r>
    </w:p>
  </w:footnote>
  <w:footnote w:type="continuationSeparator" w:id="0">
    <w:p w14:paraId="62A0A67B" w14:textId="77777777" w:rsidR="0020258C" w:rsidRDefault="00202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D845" w14:textId="3501A60B" w:rsidR="0002677D" w:rsidRDefault="0020258C">
    <w:pPr>
      <w:pStyle w:val="Header"/>
    </w:pPr>
    <w:sdt>
      <w:sdtPr>
        <w:rPr>
          <w:rStyle w:val="Strong"/>
        </w:rPr>
        <w:alias w:val="Running head"/>
        <w:tag w:val=""/>
        <w:id w:val="1072628492"/>
        <w:placeholder>
          <w:docPart w:val="1877DBC80D99B1439C4ACC435ED6305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023DD">
          <w:rPr>
            <w:rStyle w:val="Strong"/>
          </w:rPr>
          <w:t>REVIEW AND RETROSPECTIVE</w:t>
        </w:r>
      </w:sdtContent>
    </w:sdt>
    <w:r w:rsidR="0002677D">
      <w:rPr>
        <w:rStyle w:val="Strong"/>
      </w:rPr>
      <w:t xml:space="preserve"> </w:t>
    </w:r>
    <w:r w:rsidR="0002677D">
      <w:rPr>
        <w:rStyle w:val="Strong"/>
      </w:rPr>
      <w:ptab w:relativeTo="margin" w:alignment="right" w:leader="none"/>
    </w:r>
    <w:r w:rsidR="0002677D">
      <w:rPr>
        <w:rStyle w:val="Strong"/>
      </w:rPr>
      <w:fldChar w:fldCharType="begin"/>
    </w:r>
    <w:r w:rsidR="0002677D">
      <w:rPr>
        <w:rStyle w:val="Strong"/>
      </w:rPr>
      <w:instrText xml:space="preserve"> PAGE   \* MERGEFORMAT </w:instrText>
    </w:r>
    <w:r w:rsidR="0002677D">
      <w:rPr>
        <w:rStyle w:val="Strong"/>
      </w:rPr>
      <w:fldChar w:fldCharType="separate"/>
    </w:r>
    <w:r w:rsidR="0002677D">
      <w:rPr>
        <w:rStyle w:val="Strong"/>
        <w:noProof/>
      </w:rPr>
      <w:t>9</w:t>
    </w:r>
    <w:r w:rsidR="0002677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61E5B" w14:textId="1FF4EC64" w:rsidR="0002677D" w:rsidRDefault="0002677D">
    <w:pPr>
      <w:pStyle w:val="Header"/>
      <w:rPr>
        <w:rStyle w:val="Strong"/>
      </w:rPr>
    </w:pPr>
    <w:r>
      <w:t xml:space="preserve">Running head: </w:t>
    </w:r>
    <w:sdt>
      <w:sdtPr>
        <w:alias w:val="Running head"/>
        <w:tag w:val=""/>
        <w:id w:val="-696842620"/>
        <w:placeholder>
          <w:docPart w:val="CDEA6CCABA46574CB18C1E51D93571B7"/>
        </w:placeholder>
        <w:dataBinding w:prefixMappings="xmlns:ns0='http://schemas.microsoft.com/office/2006/coverPageProps' " w:xpath="/ns0:CoverPageProperties[1]/ns0:Abstract[1]" w:storeItemID="{55AF091B-3C7A-41E3-B477-F2FDAA23CFDA}"/>
        <w15:appearance w15:val="hidden"/>
        <w:text/>
      </w:sdtPr>
      <w:sdtEndPr/>
      <w:sdtContent>
        <w:r w:rsidR="004023DD">
          <w:t>REVIEW AND RETROS</w:t>
        </w:r>
        <w:r w:rsidR="004023DD">
          <w:rPr>
            <w:rStyle w:val="PageNumber"/>
          </w:rPr>
          <w:t>PECTIVE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7E7C7D"/>
    <w:multiLevelType w:val="hybridMultilevel"/>
    <w:tmpl w:val="BBA2D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559AE"/>
    <w:multiLevelType w:val="hybridMultilevel"/>
    <w:tmpl w:val="7DCA2D1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01727"/>
    <w:multiLevelType w:val="hybridMultilevel"/>
    <w:tmpl w:val="EF089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C7C7F"/>
    <w:multiLevelType w:val="hybridMultilevel"/>
    <w:tmpl w:val="E4C0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FEE6C8A"/>
    <w:multiLevelType w:val="hybridMultilevel"/>
    <w:tmpl w:val="F748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04441"/>
    <w:multiLevelType w:val="multilevel"/>
    <w:tmpl w:val="7C567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8364A1"/>
    <w:multiLevelType w:val="hybridMultilevel"/>
    <w:tmpl w:val="9168C98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7" w15:restartNumberingAfterBreak="0">
    <w:nsid w:val="55FE2E43"/>
    <w:multiLevelType w:val="hybridMultilevel"/>
    <w:tmpl w:val="544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C316A3"/>
    <w:multiLevelType w:val="hybridMultilevel"/>
    <w:tmpl w:val="397E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692BFF"/>
    <w:multiLevelType w:val="hybridMultilevel"/>
    <w:tmpl w:val="E35CC2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9"/>
  </w:num>
  <w:num w:numId="15">
    <w:abstractNumId w:val="10"/>
  </w:num>
  <w:num w:numId="16">
    <w:abstractNumId w:val="17"/>
  </w:num>
  <w:num w:numId="17">
    <w:abstractNumId w:val="14"/>
  </w:num>
  <w:num w:numId="18">
    <w:abstractNumId w:val="18"/>
  </w:num>
  <w:num w:numId="19">
    <w:abstractNumId w:val="16"/>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F0"/>
    <w:rsid w:val="000048EE"/>
    <w:rsid w:val="000156FE"/>
    <w:rsid w:val="00021E1C"/>
    <w:rsid w:val="00022796"/>
    <w:rsid w:val="0002350B"/>
    <w:rsid w:val="00023ECA"/>
    <w:rsid w:val="000259E2"/>
    <w:rsid w:val="00026411"/>
    <w:rsid w:val="0002677D"/>
    <w:rsid w:val="00031BBB"/>
    <w:rsid w:val="00034290"/>
    <w:rsid w:val="00035E53"/>
    <w:rsid w:val="00043B51"/>
    <w:rsid w:val="000604AC"/>
    <w:rsid w:val="000620A3"/>
    <w:rsid w:val="00063705"/>
    <w:rsid w:val="00063D1C"/>
    <w:rsid w:val="000647AB"/>
    <w:rsid w:val="000666DE"/>
    <w:rsid w:val="00067FA8"/>
    <w:rsid w:val="00070501"/>
    <w:rsid w:val="00070EF6"/>
    <w:rsid w:val="00074A50"/>
    <w:rsid w:val="00074D62"/>
    <w:rsid w:val="00087B6B"/>
    <w:rsid w:val="00094C55"/>
    <w:rsid w:val="000965ED"/>
    <w:rsid w:val="000A3B81"/>
    <w:rsid w:val="000A57B9"/>
    <w:rsid w:val="000A6FB1"/>
    <w:rsid w:val="000B7759"/>
    <w:rsid w:val="000C2E35"/>
    <w:rsid w:val="000C379C"/>
    <w:rsid w:val="000C4F97"/>
    <w:rsid w:val="000C790B"/>
    <w:rsid w:val="000C7EEA"/>
    <w:rsid w:val="000D4245"/>
    <w:rsid w:val="000D66D8"/>
    <w:rsid w:val="000E4C85"/>
    <w:rsid w:val="000E5735"/>
    <w:rsid w:val="000E79BE"/>
    <w:rsid w:val="000E7CC9"/>
    <w:rsid w:val="000F1559"/>
    <w:rsid w:val="000F3877"/>
    <w:rsid w:val="000F53BA"/>
    <w:rsid w:val="00103B5D"/>
    <w:rsid w:val="001047F3"/>
    <w:rsid w:val="001108B2"/>
    <w:rsid w:val="0011558E"/>
    <w:rsid w:val="00116D11"/>
    <w:rsid w:val="001220EF"/>
    <w:rsid w:val="00123434"/>
    <w:rsid w:val="00145FAB"/>
    <w:rsid w:val="001540B4"/>
    <w:rsid w:val="00154AF5"/>
    <w:rsid w:val="00156277"/>
    <w:rsid w:val="001622BE"/>
    <w:rsid w:val="00162342"/>
    <w:rsid w:val="00175E8F"/>
    <w:rsid w:val="0017797E"/>
    <w:rsid w:val="00177F60"/>
    <w:rsid w:val="001A2B5C"/>
    <w:rsid w:val="001C6613"/>
    <w:rsid w:val="001D1BCB"/>
    <w:rsid w:val="001D793B"/>
    <w:rsid w:val="00202572"/>
    <w:rsid w:val="0020258C"/>
    <w:rsid w:val="00204E77"/>
    <w:rsid w:val="0021434A"/>
    <w:rsid w:val="00215ABD"/>
    <w:rsid w:val="00216EC4"/>
    <w:rsid w:val="00223C0B"/>
    <w:rsid w:val="00224555"/>
    <w:rsid w:val="002258D7"/>
    <w:rsid w:val="002267DD"/>
    <w:rsid w:val="00231DF3"/>
    <w:rsid w:val="00232E48"/>
    <w:rsid w:val="00232FB7"/>
    <w:rsid w:val="00233891"/>
    <w:rsid w:val="0023458E"/>
    <w:rsid w:val="00234F52"/>
    <w:rsid w:val="00235645"/>
    <w:rsid w:val="002358D9"/>
    <w:rsid w:val="00235E11"/>
    <w:rsid w:val="0024048D"/>
    <w:rsid w:val="0024161B"/>
    <w:rsid w:val="0024402B"/>
    <w:rsid w:val="00246912"/>
    <w:rsid w:val="002500D5"/>
    <w:rsid w:val="002660F4"/>
    <w:rsid w:val="002723E3"/>
    <w:rsid w:val="002734EA"/>
    <w:rsid w:val="0027536E"/>
    <w:rsid w:val="002B4676"/>
    <w:rsid w:val="002B615A"/>
    <w:rsid w:val="002D1653"/>
    <w:rsid w:val="002D2371"/>
    <w:rsid w:val="002D54F9"/>
    <w:rsid w:val="002F5D24"/>
    <w:rsid w:val="00300FEF"/>
    <w:rsid w:val="00307E77"/>
    <w:rsid w:val="00310F61"/>
    <w:rsid w:val="0031106D"/>
    <w:rsid w:val="00320CCB"/>
    <w:rsid w:val="003232C5"/>
    <w:rsid w:val="003242E7"/>
    <w:rsid w:val="0033223E"/>
    <w:rsid w:val="00341D97"/>
    <w:rsid w:val="00341F8A"/>
    <w:rsid w:val="00347CDA"/>
    <w:rsid w:val="003544B6"/>
    <w:rsid w:val="00355804"/>
    <w:rsid w:val="00367A26"/>
    <w:rsid w:val="0037084F"/>
    <w:rsid w:val="00372D09"/>
    <w:rsid w:val="00374BCF"/>
    <w:rsid w:val="0037650A"/>
    <w:rsid w:val="003771DC"/>
    <w:rsid w:val="00391B65"/>
    <w:rsid w:val="00392E59"/>
    <w:rsid w:val="00393B1D"/>
    <w:rsid w:val="003A6784"/>
    <w:rsid w:val="003B3D99"/>
    <w:rsid w:val="003B46D5"/>
    <w:rsid w:val="003B63B9"/>
    <w:rsid w:val="003B7D5F"/>
    <w:rsid w:val="003C0FF0"/>
    <w:rsid w:val="003C29A7"/>
    <w:rsid w:val="003D26C1"/>
    <w:rsid w:val="003D68C4"/>
    <w:rsid w:val="003E4FA7"/>
    <w:rsid w:val="003F2EC8"/>
    <w:rsid w:val="003F5D02"/>
    <w:rsid w:val="003F75BB"/>
    <w:rsid w:val="004002CB"/>
    <w:rsid w:val="00400B27"/>
    <w:rsid w:val="004023DD"/>
    <w:rsid w:val="00406712"/>
    <w:rsid w:val="00420BEA"/>
    <w:rsid w:val="00423063"/>
    <w:rsid w:val="0043289C"/>
    <w:rsid w:val="00434850"/>
    <w:rsid w:val="0044433D"/>
    <w:rsid w:val="00461007"/>
    <w:rsid w:val="00461FBD"/>
    <w:rsid w:val="0046249C"/>
    <w:rsid w:val="00466218"/>
    <w:rsid w:val="00472756"/>
    <w:rsid w:val="00473615"/>
    <w:rsid w:val="00491150"/>
    <w:rsid w:val="0049371F"/>
    <w:rsid w:val="00497E01"/>
    <w:rsid w:val="004A025F"/>
    <w:rsid w:val="004A0E5A"/>
    <w:rsid w:val="004A21F0"/>
    <w:rsid w:val="004A44A7"/>
    <w:rsid w:val="004A5547"/>
    <w:rsid w:val="004A76BC"/>
    <w:rsid w:val="004B0973"/>
    <w:rsid w:val="004B5E0A"/>
    <w:rsid w:val="004D480A"/>
    <w:rsid w:val="004E334D"/>
    <w:rsid w:val="004E38B5"/>
    <w:rsid w:val="004F62D1"/>
    <w:rsid w:val="004F6BA7"/>
    <w:rsid w:val="005074EF"/>
    <w:rsid w:val="0051653C"/>
    <w:rsid w:val="005175B5"/>
    <w:rsid w:val="00527D9E"/>
    <w:rsid w:val="00533080"/>
    <w:rsid w:val="005345EC"/>
    <w:rsid w:val="00537F08"/>
    <w:rsid w:val="005415A9"/>
    <w:rsid w:val="005448A3"/>
    <w:rsid w:val="00555F1B"/>
    <w:rsid w:val="00582D67"/>
    <w:rsid w:val="00585760"/>
    <w:rsid w:val="005969B4"/>
    <w:rsid w:val="005A4A5F"/>
    <w:rsid w:val="005B3A3F"/>
    <w:rsid w:val="005C29A4"/>
    <w:rsid w:val="005C2F87"/>
    <w:rsid w:val="005C5AF3"/>
    <w:rsid w:val="005D33F6"/>
    <w:rsid w:val="005D4828"/>
    <w:rsid w:val="005D65C9"/>
    <w:rsid w:val="005D7C5C"/>
    <w:rsid w:val="005E78B0"/>
    <w:rsid w:val="005F65CF"/>
    <w:rsid w:val="00602575"/>
    <w:rsid w:val="006051BB"/>
    <w:rsid w:val="00605FB8"/>
    <w:rsid w:val="00610052"/>
    <w:rsid w:val="00614762"/>
    <w:rsid w:val="00614A1A"/>
    <w:rsid w:val="0061586B"/>
    <w:rsid w:val="00615F6A"/>
    <w:rsid w:val="0062600F"/>
    <w:rsid w:val="006268D8"/>
    <w:rsid w:val="00636562"/>
    <w:rsid w:val="0063788B"/>
    <w:rsid w:val="00651326"/>
    <w:rsid w:val="0065432F"/>
    <w:rsid w:val="00655AC9"/>
    <w:rsid w:val="00656615"/>
    <w:rsid w:val="00661638"/>
    <w:rsid w:val="0066383D"/>
    <w:rsid w:val="0067470D"/>
    <w:rsid w:val="00674785"/>
    <w:rsid w:val="0067529F"/>
    <w:rsid w:val="00677441"/>
    <w:rsid w:val="00692863"/>
    <w:rsid w:val="00692BFF"/>
    <w:rsid w:val="00695573"/>
    <w:rsid w:val="006A23D0"/>
    <w:rsid w:val="006A2F60"/>
    <w:rsid w:val="006A5E85"/>
    <w:rsid w:val="006A62C7"/>
    <w:rsid w:val="006A7CC3"/>
    <w:rsid w:val="006B462E"/>
    <w:rsid w:val="006F3025"/>
    <w:rsid w:val="006F48D5"/>
    <w:rsid w:val="0070127D"/>
    <w:rsid w:val="0070243D"/>
    <w:rsid w:val="00702FD9"/>
    <w:rsid w:val="00711EFF"/>
    <w:rsid w:val="0071344C"/>
    <w:rsid w:val="00713629"/>
    <w:rsid w:val="00713DC3"/>
    <w:rsid w:val="00714275"/>
    <w:rsid w:val="00714898"/>
    <w:rsid w:val="00726337"/>
    <w:rsid w:val="00726990"/>
    <w:rsid w:val="007358A7"/>
    <w:rsid w:val="00741C4B"/>
    <w:rsid w:val="00751BBA"/>
    <w:rsid w:val="00756F5D"/>
    <w:rsid w:val="007574C7"/>
    <w:rsid w:val="0076089F"/>
    <w:rsid w:val="00760A35"/>
    <w:rsid w:val="007647C2"/>
    <w:rsid w:val="00765CF9"/>
    <w:rsid w:val="007722C6"/>
    <w:rsid w:val="0078006B"/>
    <w:rsid w:val="007803E3"/>
    <w:rsid w:val="0079263D"/>
    <w:rsid w:val="007A4D96"/>
    <w:rsid w:val="007B3250"/>
    <w:rsid w:val="007B5849"/>
    <w:rsid w:val="007B5A35"/>
    <w:rsid w:val="007B71ED"/>
    <w:rsid w:val="007C2AD8"/>
    <w:rsid w:val="007C3B00"/>
    <w:rsid w:val="007C42D1"/>
    <w:rsid w:val="007C4640"/>
    <w:rsid w:val="007D1028"/>
    <w:rsid w:val="007D685D"/>
    <w:rsid w:val="007E45B6"/>
    <w:rsid w:val="007E4F21"/>
    <w:rsid w:val="007E6494"/>
    <w:rsid w:val="007E74A5"/>
    <w:rsid w:val="007F04A9"/>
    <w:rsid w:val="007F23C3"/>
    <w:rsid w:val="007F587E"/>
    <w:rsid w:val="00801F3C"/>
    <w:rsid w:val="00813C66"/>
    <w:rsid w:val="0081734F"/>
    <w:rsid w:val="008268CA"/>
    <w:rsid w:val="008325F9"/>
    <w:rsid w:val="00847146"/>
    <w:rsid w:val="0084755E"/>
    <w:rsid w:val="00847B43"/>
    <w:rsid w:val="00850837"/>
    <w:rsid w:val="00851C44"/>
    <w:rsid w:val="008634FA"/>
    <w:rsid w:val="00864083"/>
    <w:rsid w:val="0086610E"/>
    <w:rsid w:val="008668E3"/>
    <w:rsid w:val="0086798D"/>
    <w:rsid w:val="00870A62"/>
    <w:rsid w:val="00872D10"/>
    <w:rsid w:val="008735CF"/>
    <w:rsid w:val="008808C7"/>
    <w:rsid w:val="00882892"/>
    <w:rsid w:val="00884E05"/>
    <w:rsid w:val="00891B1E"/>
    <w:rsid w:val="00892E75"/>
    <w:rsid w:val="00894957"/>
    <w:rsid w:val="008964DD"/>
    <w:rsid w:val="008A2504"/>
    <w:rsid w:val="008B19FB"/>
    <w:rsid w:val="008B4CA7"/>
    <w:rsid w:val="008C2147"/>
    <w:rsid w:val="008C5A44"/>
    <w:rsid w:val="008C69F3"/>
    <w:rsid w:val="008D476F"/>
    <w:rsid w:val="008D5868"/>
    <w:rsid w:val="008D6DDD"/>
    <w:rsid w:val="008E0FF0"/>
    <w:rsid w:val="008E409F"/>
    <w:rsid w:val="008E59D7"/>
    <w:rsid w:val="008F2619"/>
    <w:rsid w:val="008F2677"/>
    <w:rsid w:val="008F7D0D"/>
    <w:rsid w:val="00906605"/>
    <w:rsid w:val="0091134B"/>
    <w:rsid w:val="00920E1D"/>
    <w:rsid w:val="00921BCF"/>
    <w:rsid w:val="00926FBD"/>
    <w:rsid w:val="009326AA"/>
    <w:rsid w:val="009328D5"/>
    <w:rsid w:val="00933D7F"/>
    <w:rsid w:val="00933FEB"/>
    <w:rsid w:val="00935615"/>
    <w:rsid w:val="0093611F"/>
    <w:rsid w:val="00943BE2"/>
    <w:rsid w:val="00946DF3"/>
    <w:rsid w:val="009472D5"/>
    <w:rsid w:val="0095040E"/>
    <w:rsid w:val="009507F2"/>
    <w:rsid w:val="009571D3"/>
    <w:rsid w:val="00965EE0"/>
    <w:rsid w:val="00971A78"/>
    <w:rsid w:val="0097292A"/>
    <w:rsid w:val="009768F6"/>
    <w:rsid w:val="00990321"/>
    <w:rsid w:val="0099514F"/>
    <w:rsid w:val="00996E0D"/>
    <w:rsid w:val="009A118B"/>
    <w:rsid w:val="009A5698"/>
    <w:rsid w:val="009A5DB8"/>
    <w:rsid w:val="009B1251"/>
    <w:rsid w:val="009B4314"/>
    <w:rsid w:val="009B7B96"/>
    <w:rsid w:val="009C663D"/>
    <w:rsid w:val="009C73FD"/>
    <w:rsid w:val="009D05CB"/>
    <w:rsid w:val="009D7398"/>
    <w:rsid w:val="009D7C11"/>
    <w:rsid w:val="009E0BA9"/>
    <w:rsid w:val="009E2526"/>
    <w:rsid w:val="009E45C2"/>
    <w:rsid w:val="009E6AC3"/>
    <w:rsid w:val="009F2C4F"/>
    <w:rsid w:val="009F7B93"/>
    <w:rsid w:val="009F7BF6"/>
    <w:rsid w:val="00A00DC0"/>
    <w:rsid w:val="00A079B4"/>
    <w:rsid w:val="00A07C52"/>
    <w:rsid w:val="00A12172"/>
    <w:rsid w:val="00A14031"/>
    <w:rsid w:val="00A22AFC"/>
    <w:rsid w:val="00A26D50"/>
    <w:rsid w:val="00A302EB"/>
    <w:rsid w:val="00A33204"/>
    <w:rsid w:val="00A34D93"/>
    <w:rsid w:val="00A37F7C"/>
    <w:rsid w:val="00A434D1"/>
    <w:rsid w:val="00A46084"/>
    <w:rsid w:val="00A46644"/>
    <w:rsid w:val="00A46703"/>
    <w:rsid w:val="00A500A7"/>
    <w:rsid w:val="00A51DA7"/>
    <w:rsid w:val="00A51E89"/>
    <w:rsid w:val="00A52801"/>
    <w:rsid w:val="00A53BDD"/>
    <w:rsid w:val="00A559A3"/>
    <w:rsid w:val="00A570BF"/>
    <w:rsid w:val="00A5759C"/>
    <w:rsid w:val="00A57969"/>
    <w:rsid w:val="00A61056"/>
    <w:rsid w:val="00A61F16"/>
    <w:rsid w:val="00A72C0A"/>
    <w:rsid w:val="00A75E2B"/>
    <w:rsid w:val="00A76FF7"/>
    <w:rsid w:val="00A82B3B"/>
    <w:rsid w:val="00A86334"/>
    <w:rsid w:val="00A86F89"/>
    <w:rsid w:val="00A93F1F"/>
    <w:rsid w:val="00A94A06"/>
    <w:rsid w:val="00AA026D"/>
    <w:rsid w:val="00AA27E3"/>
    <w:rsid w:val="00AA7694"/>
    <w:rsid w:val="00AB3855"/>
    <w:rsid w:val="00AB5DE3"/>
    <w:rsid w:val="00AC04DC"/>
    <w:rsid w:val="00AC0ACB"/>
    <w:rsid w:val="00AD2874"/>
    <w:rsid w:val="00AD2B9D"/>
    <w:rsid w:val="00AD37FD"/>
    <w:rsid w:val="00AD7475"/>
    <w:rsid w:val="00AE194D"/>
    <w:rsid w:val="00AE20A5"/>
    <w:rsid w:val="00AE25DF"/>
    <w:rsid w:val="00AE4DA0"/>
    <w:rsid w:val="00AE5CD0"/>
    <w:rsid w:val="00AE75F8"/>
    <w:rsid w:val="00AF7775"/>
    <w:rsid w:val="00B01183"/>
    <w:rsid w:val="00B11A88"/>
    <w:rsid w:val="00B14F5C"/>
    <w:rsid w:val="00B216A1"/>
    <w:rsid w:val="00B21AAF"/>
    <w:rsid w:val="00B3539A"/>
    <w:rsid w:val="00B359AA"/>
    <w:rsid w:val="00B35E91"/>
    <w:rsid w:val="00B4548A"/>
    <w:rsid w:val="00B659F9"/>
    <w:rsid w:val="00B72988"/>
    <w:rsid w:val="00B762AF"/>
    <w:rsid w:val="00B83A9F"/>
    <w:rsid w:val="00B856A1"/>
    <w:rsid w:val="00B91435"/>
    <w:rsid w:val="00B947C0"/>
    <w:rsid w:val="00BB2188"/>
    <w:rsid w:val="00BC0157"/>
    <w:rsid w:val="00BC0FAA"/>
    <w:rsid w:val="00BE4FFB"/>
    <w:rsid w:val="00BF2940"/>
    <w:rsid w:val="00BF3E2B"/>
    <w:rsid w:val="00C01CC8"/>
    <w:rsid w:val="00C023E1"/>
    <w:rsid w:val="00C02C70"/>
    <w:rsid w:val="00C02DE5"/>
    <w:rsid w:val="00C11AFE"/>
    <w:rsid w:val="00C13CF2"/>
    <w:rsid w:val="00C16CC4"/>
    <w:rsid w:val="00C2180F"/>
    <w:rsid w:val="00C3483E"/>
    <w:rsid w:val="00C4116D"/>
    <w:rsid w:val="00C41C3F"/>
    <w:rsid w:val="00C44633"/>
    <w:rsid w:val="00C449E5"/>
    <w:rsid w:val="00C45A2A"/>
    <w:rsid w:val="00C526C9"/>
    <w:rsid w:val="00C54457"/>
    <w:rsid w:val="00C56E71"/>
    <w:rsid w:val="00C61696"/>
    <w:rsid w:val="00C62BC3"/>
    <w:rsid w:val="00C64912"/>
    <w:rsid w:val="00C677A6"/>
    <w:rsid w:val="00C72253"/>
    <w:rsid w:val="00C750EA"/>
    <w:rsid w:val="00C7561B"/>
    <w:rsid w:val="00C8026E"/>
    <w:rsid w:val="00C854BA"/>
    <w:rsid w:val="00C905EC"/>
    <w:rsid w:val="00C94A91"/>
    <w:rsid w:val="00C95FEA"/>
    <w:rsid w:val="00CA1F81"/>
    <w:rsid w:val="00CA2043"/>
    <w:rsid w:val="00CA5826"/>
    <w:rsid w:val="00CB312A"/>
    <w:rsid w:val="00CB68AF"/>
    <w:rsid w:val="00CC24E1"/>
    <w:rsid w:val="00CE27D4"/>
    <w:rsid w:val="00CE43AA"/>
    <w:rsid w:val="00CE7B41"/>
    <w:rsid w:val="00D009F0"/>
    <w:rsid w:val="00D050E8"/>
    <w:rsid w:val="00D07289"/>
    <w:rsid w:val="00D12568"/>
    <w:rsid w:val="00D14536"/>
    <w:rsid w:val="00D15C67"/>
    <w:rsid w:val="00D20BFD"/>
    <w:rsid w:val="00D21E3D"/>
    <w:rsid w:val="00D21FB7"/>
    <w:rsid w:val="00D22CFB"/>
    <w:rsid w:val="00D2500C"/>
    <w:rsid w:val="00D274C4"/>
    <w:rsid w:val="00D36689"/>
    <w:rsid w:val="00D4031A"/>
    <w:rsid w:val="00D40DC0"/>
    <w:rsid w:val="00D523D2"/>
    <w:rsid w:val="00D52850"/>
    <w:rsid w:val="00D62389"/>
    <w:rsid w:val="00D6584F"/>
    <w:rsid w:val="00D660F0"/>
    <w:rsid w:val="00D82368"/>
    <w:rsid w:val="00D850A1"/>
    <w:rsid w:val="00D86C0C"/>
    <w:rsid w:val="00D8751C"/>
    <w:rsid w:val="00D8778A"/>
    <w:rsid w:val="00D8794B"/>
    <w:rsid w:val="00DA00B6"/>
    <w:rsid w:val="00DA7D25"/>
    <w:rsid w:val="00DB3A48"/>
    <w:rsid w:val="00DC1A81"/>
    <w:rsid w:val="00DC517E"/>
    <w:rsid w:val="00DC56A9"/>
    <w:rsid w:val="00DD3728"/>
    <w:rsid w:val="00DD3AD5"/>
    <w:rsid w:val="00DD5A55"/>
    <w:rsid w:val="00DE0872"/>
    <w:rsid w:val="00DE517B"/>
    <w:rsid w:val="00DE53E1"/>
    <w:rsid w:val="00DF3A9A"/>
    <w:rsid w:val="00DF4271"/>
    <w:rsid w:val="00E00048"/>
    <w:rsid w:val="00E069DD"/>
    <w:rsid w:val="00E1744F"/>
    <w:rsid w:val="00E2203E"/>
    <w:rsid w:val="00E30A80"/>
    <w:rsid w:val="00E3351F"/>
    <w:rsid w:val="00E347E4"/>
    <w:rsid w:val="00E43BBE"/>
    <w:rsid w:val="00E4651F"/>
    <w:rsid w:val="00E51465"/>
    <w:rsid w:val="00E60100"/>
    <w:rsid w:val="00E62160"/>
    <w:rsid w:val="00E67D46"/>
    <w:rsid w:val="00E728AA"/>
    <w:rsid w:val="00E73719"/>
    <w:rsid w:val="00E82F97"/>
    <w:rsid w:val="00E846E7"/>
    <w:rsid w:val="00E961B9"/>
    <w:rsid w:val="00EB7185"/>
    <w:rsid w:val="00EC5EAB"/>
    <w:rsid w:val="00EC67DF"/>
    <w:rsid w:val="00ED09BC"/>
    <w:rsid w:val="00EE4523"/>
    <w:rsid w:val="00EE58F7"/>
    <w:rsid w:val="00EF0012"/>
    <w:rsid w:val="00EF1398"/>
    <w:rsid w:val="00EF5A85"/>
    <w:rsid w:val="00EF6A14"/>
    <w:rsid w:val="00F00B07"/>
    <w:rsid w:val="00F0185F"/>
    <w:rsid w:val="00F01EF3"/>
    <w:rsid w:val="00F04B7A"/>
    <w:rsid w:val="00F04DCC"/>
    <w:rsid w:val="00F14020"/>
    <w:rsid w:val="00F207B0"/>
    <w:rsid w:val="00F23DB5"/>
    <w:rsid w:val="00F24220"/>
    <w:rsid w:val="00F24499"/>
    <w:rsid w:val="00F30422"/>
    <w:rsid w:val="00F32884"/>
    <w:rsid w:val="00F32F16"/>
    <w:rsid w:val="00F40EC9"/>
    <w:rsid w:val="00F45906"/>
    <w:rsid w:val="00F50184"/>
    <w:rsid w:val="00F70B0C"/>
    <w:rsid w:val="00F7116C"/>
    <w:rsid w:val="00F85474"/>
    <w:rsid w:val="00F863C5"/>
    <w:rsid w:val="00F911BC"/>
    <w:rsid w:val="00FA15A4"/>
    <w:rsid w:val="00FA4487"/>
    <w:rsid w:val="00FA5C93"/>
    <w:rsid w:val="00FA6D77"/>
    <w:rsid w:val="00FB289E"/>
    <w:rsid w:val="00FB677C"/>
    <w:rsid w:val="00FC380A"/>
    <w:rsid w:val="00FD01AF"/>
    <w:rsid w:val="00FD2668"/>
    <w:rsid w:val="00FD2F87"/>
    <w:rsid w:val="00FD43F0"/>
    <w:rsid w:val="00FE2F35"/>
    <w:rsid w:val="00FE467A"/>
    <w:rsid w:val="00FE62F9"/>
    <w:rsid w:val="00FF4F8B"/>
    <w:rsid w:val="00FF5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58C61"/>
  <w15:chartTrackingRefBased/>
  <w15:docId w15:val="{FDD5D1FE-50CB-BD40-90BB-76144629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940"/>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pPr>
      <w:keepNext/>
      <w:keepLines/>
      <w:spacing w:line="480" w:lineRule="auto"/>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eastAsiaTheme="minorEastAsia" w:hAnsiTheme="minorHAnsi" w:cstheme="minorBidi"/>
      <w:kern w:val="24"/>
      <w:sz w:val="16"/>
      <w:szCs w:val="16"/>
      <w:lang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eastAsiaTheme="minorEastAsia" w:hAnsiTheme="minorHAnsi" w:cstheme="minorBidi"/>
      <w:kern w:val="24"/>
      <w:sz w:val="16"/>
      <w:szCs w:val="16"/>
      <w:lang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rFonts w:asciiTheme="minorHAnsi" w:eastAsiaTheme="minorEastAsia" w:hAnsiTheme="minorHAnsi" w:cstheme="minorBidi"/>
      <w:i/>
      <w:iCs/>
      <w:color w:val="000000" w:themeColor="text2"/>
      <w:kern w:val="24"/>
      <w:sz w:val="18"/>
      <w:szCs w:val="18"/>
      <w:lang w:eastAsia="ja-JP"/>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eastAsiaTheme="minorEastAsia" w:hAnsiTheme="minorHAnsi" w:cstheme="minorBidi"/>
      <w:kern w:val="24"/>
      <w:sz w:val="20"/>
      <w:szCs w:val="20"/>
      <w:lang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eastAsiaTheme="minorEastAsia" w:hAnsiTheme="minorHAnsi" w:cstheme="minorBidi"/>
      <w:kern w:val="24"/>
      <w:sz w:val="20"/>
      <w:szCs w:val="20"/>
      <w:lang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eastAsia="ja-JP"/>
    </w:rPr>
  </w:style>
  <w:style w:type="paragraph" w:styleId="Footer">
    <w:name w:val="footer"/>
    <w:basedOn w:val="Normal"/>
    <w:link w:val="FooterChar"/>
    <w:uiPriority w:val="99"/>
    <w:unhideWhenUsed/>
    <w:pPr>
      <w:tabs>
        <w:tab w:val="center" w:pos="4680"/>
        <w:tab w:val="right" w:pos="9360"/>
      </w:tabs>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eastAsiaTheme="minorEastAsia" w:hAnsi="Consolas" w:cs="Consolas"/>
      <w:kern w:val="24"/>
      <w:sz w:val="20"/>
      <w:szCs w:val="20"/>
      <w:lang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line="480" w:lineRule="auto"/>
    </w:pPr>
    <w:rPr>
      <w:rFonts w:eastAsiaTheme="minorEastAsia"/>
      <w:kern w:val="24"/>
      <w:lang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spacing w:line="480" w:lineRule="auto"/>
      <w:jc w:val="center"/>
    </w:pPr>
    <w:rPr>
      <w:rFonts w:asciiTheme="minorHAnsi" w:eastAsiaTheme="minorEastAsia" w:hAnsiTheme="minorHAnsi" w:cstheme="minorBidi"/>
      <w:kern w:val="24"/>
      <w:lang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eastAsiaTheme="minorEastAsia" w:hAnsiTheme="minorHAnsi" w:cstheme="minorBidi"/>
      <w:kern w:val="24"/>
      <w:lang w:eastAsia="ja-JP"/>
    </w:r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line="480" w:lineRule="auto"/>
      <w:ind w:firstLine="720"/>
    </w:pPr>
    <w:rPr>
      <w:rFonts w:asciiTheme="minorHAnsi" w:eastAsiaTheme="minorEastAsia" w:hAnsiTheme="minorHAnsi" w:cstheme="minorBidi"/>
      <w:kern w:val="24"/>
      <w:lang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eastAsiaTheme="minorEastAsia" w:hAnsiTheme="minorHAnsi" w:cstheme="minorBidi"/>
      <w:kern w:val="24"/>
      <w:lang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eastAsiaTheme="minorEastAsia" w:hAnsiTheme="minorHAnsi" w:cstheme="minorBidi"/>
      <w:kern w:val="24"/>
      <w:lang w:eastAsia="ja-JP"/>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259E2"/>
    <w:rPr>
      <w:color w:val="605E5C"/>
      <w:shd w:val="clear" w:color="auto" w:fill="E1DFDD"/>
    </w:rPr>
  </w:style>
  <w:style w:type="character" w:styleId="FollowedHyperlink">
    <w:name w:val="FollowedHyperlink"/>
    <w:basedOn w:val="DefaultParagraphFont"/>
    <w:uiPriority w:val="99"/>
    <w:semiHidden/>
    <w:unhideWhenUsed/>
    <w:rsid w:val="000259E2"/>
    <w:rPr>
      <w:color w:val="919191" w:themeColor="followedHyperlink"/>
      <w:u w:val="single"/>
    </w:rPr>
  </w:style>
  <w:style w:type="character" w:styleId="PageNumber">
    <w:name w:val="page number"/>
    <w:basedOn w:val="DefaultParagraphFont"/>
    <w:uiPriority w:val="99"/>
    <w:semiHidden/>
    <w:unhideWhenUsed/>
    <w:rsid w:val="00402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1766">
      <w:bodyDiv w:val="1"/>
      <w:marLeft w:val="0"/>
      <w:marRight w:val="0"/>
      <w:marTop w:val="0"/>
      <w:marBottom w:val="0"/>
      <w:divBdr>
        <w:top w:val="none" w:sz="0" w:space="0" w:color="auto"/>
        <w:left w:val="none" w:sz="0" w:space="0" w:color="auto"/>
        <w:bottom w:val="none" w:sz="0" w:space="0" w:color="auto"/>
        <w:right w:val="none" w:sz="0" w:space="0" w:color="auto"/>
      </w:divBdr>
      <w:divsChild>
        <w:div w:id="1275359403">
          <w:marLeft w:val="0"/>
          <w:marRight w:val="0"/>
          <w:marTop w:val="0"/>
          <w:marBottom w:val="0"/>
          <w:divBdr>
            <w:top w:val="none" w:sz="0" w:space="0" w:color="auto"/>
            <w:left w:val="none" w:sz="0" w:space="0" w:color="auto"/>
            <w:bottom w:val="none" w:sz="0" w:space="0" w:color="auto"/>
            <w:right w:val="none" w:sz="0" w:space="0" w:color="auto"/>
          </w:divBdr>
          <w:divsChild>
            <w:div w:id="2029872184">
              <w:marLeft w:val="0"/>
              <w:marRight w:val="0"/>
              <w:marTop w:val="0"/>
              <w:marBottom w:val="0"/>
              <w:divBdr>
                <w:top w:val="none" w:sz="0" w:space="0" w:color="auto"/>
                <w:left w:val="none" w:sz="0" w:space="0" w:color="auto"/>
                <w:bottom w:val="none" w:sz="0" w:space="0" w:color="auto"/>
                <w:right w:val="none" w:sz="0" w:space="0" w:color="auto"/>
              </w:divBdr>
              <w:divsChild>
                <w:div w:id="251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9434">
      <w:bodyDiv w:val="1"/>
      <w:marLeft w:val="0"/>
      <w:marRight w:val="0"/>
      <w:marTop w:val="0"/>
      <w:marBottom w:val="0"/>
      <w:divBdr>
        <w:top w:val="none" w:sz="0" w:space="0" w:color="auto"/>
        <w:left w:val="none" w:sz="0" w:space="0" w:color="auto"/>
        <w:bottom w:val="none" w:sz="0" w:space="0" w:color="auto"/>
        <w:right w:val="none" w:sz="0" w:space="0" w:color="auto"/>
      </w:divBdr>
    </w:div>
    <w:div w:id="61367938">
      <w:bodyDiv w:val="1"/>
      <w:marLeft w:val="0"/>
      <w:marRight w:val="0"/>
      <w:marTop w:val="0"/>
      <w:marBottom w:val="0"/>
      <w:divBdr>
        <w:top w:val="none" w:sz="0" w:space="0" w:color="auto"/>
        <w:left w:val="none" w:sz="0" w:space="0" w:color="auto"/>
        <w:bottom w:val="none" w:sz="0" w:space="0" w:color="auto"/>
        <w:right w:val="none" w:sz="0" w:space="0" w:color="auto"/>
      </w:divBdr>
      <w:divsChild>
        <w:div w:id="1538619601">
          <w:marLeft w:val="0"/>
          <w:marRight w:val="0"/>
          <w:marTop w:val="0"/>
          <w:marBottom w:val="0"/>
          <w:divBdr>
            <w:top w:val="none" w:sz="0" w:space="0" w:color="auto"/>
            <w:left w:val="none" w:sz="0" w:space="0" w:color="auto"/>
            <w:bottom w:val="none" w:sz="0" w:space="0" w:color="auto"/>
            <w:right w:val="none" w:sz="0" w:space="0" w:color="auto"/>
          </w:divBdr>
          <w:divsChild>
            <w:div w:id="146434198">
              <w:marLeft w:val="0"/>
              <w:marRight w:val="0"/>
              <w:marTop w:val="0"/>
              <w:marBottom w:val="0"/>
              <w:divBdr>
                <w:top w:val="none" w:sz="0" w:space="0" w:color="auto"/>
                <w:left w:val="none" w:sz="0" w:space="0" w:color="auto"/>
                <w:bottom w:val="none" w:sz="0" w:space="0" w:color="auto"/>
                <w:right w:val="none" w:sz="0" w:space="0" w:color="auto"/>
              </w:divBdr>
              <w:divsChild>
                <w:div w:id="9295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272">
      <w:bodyDiv w:val="1"/>
      <w:marLeft w:val="0"/>
      <w:marRight w:val="0"/>
      <w:marTop w:val="0"/>
      <w:marBottom w:val="0"/>
      <w:divBdr>
        <w:top w:val="none" w:sz="0" w:space="0" w:color="auto"/>
        <w:left w:val="none" w:sz="0" w:space="0" w:color="auto"/>
        <w:bottom w:val="none" w:sz="0" w:space="0" w:color="auto"/>
        <w:right w:val="none" w:sz="0" w:space="0" w:color="auto"/>
      </w:divBdr>
      <w:divsChild>
        <w:div w:id="1291784160">
          <w:marLeft w:val="0"/>
          <w:marRight w:val="0"/>
          <w:marTop w:val="0"/>
          <w:marBottom w:val="0"/>
          <w:divBdr>
            <w:top w:val="none" w:sz="0" w:space="0" w:color="auto"/>
            <w:left w:val="none" w:sz="0" w:space="0" w:color="auto"/>
            <w:bottom w:val="none" w:sz="0" w:space="0" w:color="auto"/>
            <w:right w:val="none" w:sz="0" w:space="0" w:color="auto"/>
          </w:divBdr>
          <w:divsChild>
            <w:div w:id="294146493">
              <w:marLeft w:val="0"/>
              <w:marRight w:val="0"/>
              <w:marTop w:val="0"/>
              <w:marBottom w:val="0"/>
              <w:divBdr>
                <w:top w:val="none" w:sz="0" w:space="0" w:color="auto"/>
                <w:left w:val="none" w:sz="0" w:space="0" w:color="auto"/>
                <w:bottom w:val="none" w:sz="0" w:space="0" w:color="auto"/>
                <w:right w:val="none" w:sz="0" w:space="0" w:color="auto"/>
              </w:divBdr>
              <w:divsChild>
                <w:div w:id="11499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31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746106">
      <w:bodyDiv w:val="1"/>
      <w:marLeft w:val="0"/>
      <w:marRight w:val="0"/>
      <w:marTop w:val="0"/>
      <w:marBottom w:val="0"/>
      <w:divBdr>
        <w:top w:val="none" w:sz="0" w:space="0" w:color="auto"/>
        <w:left w:val="none" w:sz="0" w:space="0" w:color="auto"/>
        <w:bottom w:val="none" w:sz="0" w:space="0" w:color="auto"/>
        <w:right w:val="none" w:sz="0" w:space="0" w:color="auto"/>
      </w:divBdr>
      <w:divsChild>
        <w:div w:id="351805886">
          <w:marLeft w:val="0"/>
          <w:marRight w:val="0"/>
          <w:marTop w:val="0"/>
          <w:marBottom w:val="0"/>
          <w:divBdr>
            <w:top w:val="none" w:sz="0" w:space="0" w:color="auto"/>
            <w:left w:val="none" w:sz="0" w:space="0" w:color="auto"/>
            <w:bottom w:val="none" w:sz="0" w:space="0" w:color="auto"/>
            <w:right w:val="none" w:sz="0" w:space="0" w:color="auto"/>
          </w:divBdr>
          <w:divsChild>
            <w:div w:id="365714109">
              <w:marLeft w:val="0"/>
              <w:marRight w:val="0"/>
              <w:marTop w:val="0"/>
              <w:marBottom w:val="0"/>
              <w:divBdr>
                <w:top w:val="none" w:sz="0" w:space="0" w:color="auto"/>
                <w:left w:val="none" w:sz="0" w:space="0" w:color="auto"/>
                <w:bottom w:val="none" w:sz="0" w:space="0" w:color="auto"/>
                <w:right w:val="none" w:sz="0" w:space="0" w:color="auto"/>
              </w:divBdr>
              <w:divsChild>
                <w:div w:id="419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8064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5309939">
      <w:bodyDiv w:val="1"/>
      <w:marLeft w:val="0"/>
      <w:marRight w:val="0"/>
      <w:marTop w:val="0"/>
      <w:marBottom w:val="0"/>
      <w:divBdr>
        <w:top w:val="none" w:sz="0" w:space="0" w:color="auto"/>
        <w:left w:val="none" w:sz="0" w:space="0" w:color="auto"/>
        <w:bottom w:val="none" w:sz="0" w:space="0" w:color="auto"/>
        <w:right w:val="none" w:sz="0" w:space="0" w:color="auto"/>
      </w:divBdr>
      <w:divsChild>
        <w:div w:id="1420255439">
          <w:marLeft w:val="0"/>
          <w:marRight w:val="0"/>
          <w:marTop w:val="0"/>
          <w:marBottom w:val="0"/>
          <w:divBdr>
            <w:top w:val="none" w:sz="0" w:space="0" w:color="auto"/>
            <w:left w:val="none" w:sz="0" w:space="0" w:color="auto"/>
            <w:bottom w:val="none" w:sz="0" w:space="0" w:color="auto"/>
            <w:right w:val="none" w:sz="0" w:space="0" w:color="auto"/>
          </w:divBdr>
          <w:divsChild>
            <w:div w:id="581063821">
              <w:marLeft w:val="0"/>
              <w:marRight w:val="0"/>
              <w:marTop w:val="0"/>
              <w:marBottom w:val="0"/>
              <w:divBdr>
                <w:top w:val="none" w:sz="0" w:space="0" w:color="auto"/>
                <w:left w:val="none" w:sz="0" w:space="0" w:color="auto"/>
                <w:bottom w:val="none" w:sz="0" w:space="0" w:color="auto"/>
                <w:right w:val="none" w:sz="0" w:space="0" w:color="auto"/>
              </w:divBdr>
              <w:divsChild>
                <w:div w:id="726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250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40831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9377526">
      <w:bodyDiv w:val="1"/>
      <w:marLeft w:val="0"/>
      <w:marRight w:val="0"/>
      <w:marTop w:val="0"/>
      <w:marBottom w:val="0"/>
      <w:divBdr>
        <w:top w:val="none" w:sz="0" w:space="0" w:color="auto"/>
        <w:left w:val="none" w:sz="0" w:space="0" w:color="auto"/>
        <w:bottom w:val="none" w:sz="0" w:space="0" w:color="auto"/>
        <w:right w:val="none" w:sz="0" w:space="0" w:color="auto"/>
      </w:divBdr>
      <w:divsChild>
        <w:div w:id="1630477521">
          <w:marLeft w:val="0"/>
          <w:marRight w:val="0"/>
          <w:marTop w:val="0"/>
          <w:marBottom w:val="0"/>
          <w:divBdr>
            <w:top w:val="none" w:sz="0" w:space="0" w:color="auto"/>
            <w:left w:val="none" w:sz="0" w:space="0" w:color="auto"/>
            <w:bottom w:val="none" w:sz="0" w:space="0" w:color="auto"/>
            <w:right w:val="none" w:sz="0" w:space="0" w:color="auto"/>
          </w:divBdr>
          <w:divsChild>
            <w:div w:id="929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228">
      <w:bodyDiv w:val="1"/>
      <w:marLeft w:val="0"/>
      <w:marRight w:val="0"/>
      <w:marTop w:val="0"/>
      <w:marBottom w:val="0"/>
      <w:divBdr>
        <w:top w:val="none" w:sz="0" w:space="0" w:color="auto"/>
        <w:left w:val="none" w:sz="0" w:space="0" w:color="auto"/>
        <w:bottom w:val="none" w:sz="0" w:space="0" w:color="auto"/>
        <w:right w:val="none" w:sz="0" w:space="0" w:color="auto"/>
      </w:divBdr>
      <w:divsChild>
        <w:div w:id="1577202419">
          <w:marLeft w:val="0"/>
          <w:marRight w:val="0"/>
          <w:marTop w:val="0"/>
          <w:marBottom w:val="0"/>
          <w:divBdr>
            <w:top w:val="none" w:sz="0" w:space="0" w:color="auto"/>
            <w:left w:val="none" w:sz="0" w:space="0" w:color="auto"/>
            <w:bottom w:val="none" w:sz="0" w:space="0" w:color="auto"/>
            <w:right w:val="none" w:sz="0" w:space="0" w:color="auto"/>
          </w:divBdr>
          <w:divsChild>
            <w:div w:id="1259096952">
              <w:marLeft w:val="0"/>
              <w:marRight w:val="0"/>
              <w:marTop w:val="0"/>
              <w:marBottom w:val="0"/>
              <w:divBdr>
                <w:top w:val="none" w:sz="0" w:space="0" w:color="auto"/>
                <w:left w:val="none" w:sz="0" w:space="0" w:color="auto"/>
                <w:bottom w:val="none" w:sz="0" w:space="0" w:color="auto"/>
                <w:right w:val="none" w:sz="0" w:space="0" w:color="auto"/>
              </w:divBdr>
              <w:divsChild>
                <w:div w:id="167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067707">
      <w:bodyDiv w:val="1"/>
      <w:marLeft w:val="0"/>
      <w:marRight w:val="0"/>
      <w:marTop w:val="0"/>
      <w:marBottom w:val="0"/>
      <w:divBdr>
        <w:top w:val="none" w:sz="0" w:space="0" w:color="auto"/>
        <w:left w:val="none" w:sz="0" w:space="0" w:color="auto"/>
        <w:bottom w:val="none" w:sz="0" w:space="0" w:color="auto"/>
        <w:right w:val="none" w:sz="0" w:space="0" w:color="auto"/>
      </w:divBdr>
      <w:divsChild>
        <w:div w:id="420369885">
          <w:marLeft w:val="0"/>
          <w:marRight w:val="0"/>
          <w:marTop w:val="0"/>
          <w:marBottom w:val="0"/>
          <w:divBdr>
            <w:top w:val="none" w:sz="0" w:space="0" w:color="auto"/>
            <w:left w:val="none" w:sz="0" w:space="0" w:color="auto"/>
            <w:bottom w:val="none" w:sz="0" w:space="0" w:color="auto"/>
            <w:right w:val="none" w:sz="0" w:space="0" w:color="auto"/>
          </w:divBdr>
          <w:divsChild>
            <w:div w:id="21426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973">
      <w:bodyDiv w:val="1"/>
      <w:marLeft w:val="0"/>
      <w:marRight w:val="0"/>
      <w:marTop w:val="0"/>
      <w:marBottom w:val="0"/>
      <w:divBdr>
        <w:top w:val="none" w:sz="0" w:space="0" w:color="auto"/>
        <w:left w:val="none" w:sz="0" w:space="0" w:color="auto"/>
        <w:bottom w:val="none" w:sz="0" w:space="0" w:color="auto"/>
        <w:right w:val="none" w:sz="0" w:space="0" w:color="auto"/>
      </w:divBdr>
    </w:div>
    <w:div w:id="506478478">
      <w:bodyDiv w:val="1"/>
      <w:marLeft w:val="0"/>
      <w:marRight w:val="0"/>
      <w:marTop w:val="0"/>
      <w:marBottom w:val="0"/>
      <w:divBdr>
        <w:top w:val="none" w:sz="0" w:space="0" w:color="auto"/>
        <w:left w:val="none" w:sz="0" w:space="0" w:color="auto"/>
        <w:bottom w:val="none" w:sz="0" w:space="0" w:color="auto"/>
        <w:right w:val="none" w:sz="0" w:space="0" w:color="auto"/>
      </w:divBdr>
      <w:divsChild>
        <w:div w:id="1591698536">
          <w:marLeft w:val="0"/>
          <w:marRight w:val="0"/>
          <w:marTop w:val="0"/>
          <w:marBottom w:val="0"/>
          <w:divBdr>
            <w:top w:val="none" w:sz="0" w:space="0" w:color="auto"/>
            <w:left w:val="none" w:sz="0" w:space="0" w:color="auto"/>
            <w:bottom w:val="none" w:sz="0" w:space="0" w:color="auto"/>
            <w:right w:val="none" w:sz="0" w:space="0" w:color="auto"/>
          </w:divBdr>
          <w:divsChild>
            <w:div w:id="810246407">
              <w:marLeft w:val="0"/>
              <w:marRight w:val="0"/>
              <w:marTop w:val="0"/>
              <w:marBottom w:val="0"/>
              <w:divBdr>
                <w:top w:val="none" w:sz="0" w:space="0" w:color="auto"/>
                <w:left w:val="none" w:sz="0" w:space="0" w:color="auto"/>
                <w:bottom w:val="none" w:sz="0" w:space="0" w:color="auto"/>
                <w:right w:val="none" w:sz="0" w:space="0" w:color="auto"/>
              </w:divBdr>
              <w:divsChild>
                <w:div w:id="9835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9734">
      <w:bodyDiv w:val="1"/>
      <w:marLeft w:val="0"/>
      <w:marRight w:val="0"/>
      <w:marTop w:val="0"/>
      <w:marBottom w:val="0"/>
      <w:divBdr>
        <w:top w:val="none" w:sz="0" w:space="0" w:color="auto"/>
        <w:left w:val="none" w:sz="0" w:space="0" w:color="auto"/>
        <w:bottom w:val="none" w:sz="0" w:space="0" w:color="auto"/>
        <w:right w:val="none" w:sz="0" w:space="0" w:color="auto"/>
      </w:divBdr>
    </w:div>
    <w:div w:id="519121400">
      <w:bodyDiv w:val="1"/>
      <w:marLeft w:val="0"/>
      <w:marRight w:val="0"/>
      <w:marTop w:val="0"/>
      <w:marBottom w:val="0"/>
      <w:divBdr>
        <w:top w:val="none" w:sz="0" w:space="0" w:color="auto"/>
        <w:left w:val="none" w:sz="0" w:space="0" w:color="auto"/>
        <w:bottom w:val="none" w:sz="0" w:space="0" w:color="auto"/>
        <w:right w:val="none" w:sz="0" w:space="0" w:color="auto"/>
      </w:divBdr>
    </w:div>
    <w:div w:id="582834753">
      <w:bodyDiv w:val="1"/>
      <w:marLeft w:val="0"/>
      <w:marRight w:val="0"/>
      <w:marTop w:val="0"/>
      <w:marBottom w:val="0"/>
      <w:divBdr>
        <w:top w:val="none" w:sz="0" w:space="0" w:color="auto"/>
        <w:left w:val="none" w:sz="0" w:space="0" w:color="auto"/>
        <w:bottom w:val="none" w:sz="0" w:space="0" w:color="auto"/>
        <w:right w:val="none" w:sz="0" w:space="0" w:color="auto"/>
      </w:divBdr>
      <w:divsChild>
        <w:div w:id="1802729661">
          <w:marLeft w:val="0"/>
          <w:marRight w:val="0"/>
          <w:marTop w:val="0"/>
          <w:marBottom w:val="0"/>
          <w:divBdr>
            <w:top w:val="none" w:sz="0" w:space="0" w:color="auto"/>
            <w:left w:val="none" w:sz="0" w:space="0" w:color="auto"/>
            <w:bottom w:val="none" w:sz="0" w:space="0" w:color="auto"/>
            <w:right w:val="none" w:sz="0" w:space="0" w:color="auto"/>
          </w:divBdr>
          <w:divsChild>
            <w:div w:id="670447215">
              <w:marLeft w:val="0"/>
              <w:marRight w:val="0"/>
              <w:marTop w:val="0"/>
              <w:marBottom w:val="0"/>
              <w:divBdr>
                <w:top w:val="none" w:sz="0" w:space="0" w:color="auto"/>
                <w:left w:val="none" w:sz="0" w:space="0" w:color="auto"/>
                <w:bottom w:val="none" w:sz="0" w:space="0" w:color="auto"/>
                <w:right w:val="none" w:sz="0" w:space="0" w:color="auto"/>
              </w:divBdr>
              <w:divsChild>
                <w:div w:id="14022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6452">
      <w:bodyDiv w:val="1"/>
      <w:marLeft w:val="0"/>
      <w:marRight w:val="0"/>
      <w:marTop w:val="0"/>
      <w:marBottom w:val="0"/>
      <w:divBdr>
        <w:top w:val="none" w:sz="0" w:space="0" w:color="auto"/>
        <w:left w:val="none" w:sz="0" w:space="0" w:color="auto"/>
        <w:bottom w:val="none" w:sz="0" w:space="0" w:color="auto"/>
        <w:right w:val="none" w:sz="0" w:space="0" w:color="auto"/>
      </w:divBdr>
      <w:divsChild>
        <w:div w:id="1831631898">
          <w:marLeft w:val="0"/>
          <w:marRight w:val="0"/>
          <w:marTop w:val="0"/>
          <w:marBottom w:val="0"/>
          <w:divBdr>
            <w:top w:val="none" w:sz="0" w:space="0" w:color="auto"/>
            <w:left w:val="none" w:sz="0" w:space="0" w:color="auto"/>
            <w:bottom w:val="none" w:sz="0" w:space="0" w:color="auto"/>
            <w:right w:val="none" w:sz="0" w:space="0" w:color="auto"/>
          </w:divBdr>
          <w:divsChild>
            <w:div w:id="1334071404">
              <w:marLeft w:val="0"/>
              <w:marRight w:val="0"/>
              <w:marTop w:val="0"/>
              <w:marBottom w:val="0"/>
              <w:divBdr>
                <w:top w:val="none" w:sz="0" w:space="0" w:color="auto"/>
                <w:left w:val="none" w:sz="0" w:space="0" w:color="auto"/>
                <w:bottom w:val="none" w:sz="0" w:space="0" w:color="auto"/>
                <w:right w:val="none" w:sz="0" w:space="0" w:color="auto"/>
              </w:divBdr>
              <w:divsChild>
                <w:div w:id="8941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957629">
      <w:bodyDiv w:val="1"/>
      <w:marLeft w:val="0"/>
      <w:marRight w:val="0"/>
      <w:marTop w:val="0"/>
      <w:marBottom w:val="0"/>
      <w:divBdr>
        <w:top w:val="none" w:sz="0" w:space="0" w:color="auto"/>
        <w:left w:val="none" w:sz="0" w:space="0" w:color="auto"/>
        <w:bottom w:val="none" w:sz="0" w:space="0" w:color="auto"/>
        <w:right w:val="none" w:sz="0" w:space="0" w:color="auto"/>
      </w:divBdr>
    </w:div>
    <w:div w:id="68255989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8487071">
      <w:bodyDiv w:val="1"/>
      <w:marLeft w:val="0"/>
      <w:marRight w:val="0"/>
      <w:marTop w:val="0"/>
      <w:marBottom w:val="0"/>
      <w:divBdr>
        <w:top w:val="none" w:sz="0" w:space="0" w:color="auto"/>
        <w:left w:val="none" w:sz="0" w:space="0" w:color="auto"/>
        <w:bottom w:val="none" w:sz="0" w:space="0" w:color="auto"/>
        <w:right w:val="none" w:sz="0" w:space="0" w:color="auto"/>
      </w:divBdr>
      <w:divsChild>
        <w:div w:id="118960416">
          <w:marLeft w:val="0"/>
          <w:marRight w:val="0"/>
          <w:marTop w:val="0"/>
          <w:marBottom w:val="0"/>
          <w:divBdr>
            <w:top w:val="none" w:sz="0" w:space="0" w:color="auto"/>
            <w:left w:val="none" w:sz="0" w:space="0" w:color="auto"/>
            <w:bottom w:val="none" w:sz="0" w:space="0" w:color="auto"/>
            <w:right w:val="none" w:sz="0" w:space="0" w:color="auto"/>
          </w:divBdr>
          <w:divsChild>
            <w:div w:id="347752230">
              <w:marLeft w:val="0"/>
              <w:marRight w:val="0"/>
              <w:marTop w:val="0"/>
              <w:marBottom w:val="0"/>
              <w:divBdr>
                <w:top w:val="none" w:sz="0" w:space="0" w:color="auto"/>
                <w:left w:val="none" w:sz="0" w:space="0" w:color="auto"/>
                <w:bottom w:val="none" w:sz="0" w:space="0" w:color="auto"/>
                <w:right w:val="none" w:sz="0" w:space="0" w:color="auto"/>
              </w:divBdr>
              <w:divsChild>
                <w:div w:id="20575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5613">
      <w:bodyDiv w:val="1"/>
      <w:marLeft w:val="0"/>
      <w:marRight w:val="0"/>
      <w:marTop w:val="0"/>
      <w:marBottom w:val="0"/>
      <w:divBdr>
        <w:top w:val="none" w:sz="0" w:space="0" w:color="auto"/>
        <w:left w:val="none" w:sz="0" w:space="0" w:color="auto"/>
        <w:bottom w:val="none" w:sz="0" w:space="0" w:color="auto"/>
        <w:right w:val="none" w:sz="0" w:space="0" w:color="auto"/>
      </w:divBdr>
      <w:divsChild>
        <w:div w:id="358315915">
          <w:marLeft w:val="0"/>
          <w:marRight w:val="0"/>
          <w:marTop w:val="0"/>
          <w:marBottom w:val="0"/>
          <w:divBdr>
            <w:top w:val="none" w:sz="0" w:space="0" w:color="auto"/>
            <w:left w:val="none" w:sz="0" w:space="0" w:color="auto"/>
            <w:bottom w:val="none" w:sz="0" w:space="0" w:color="auto"/>
            <w:right w:val="none" w:sz="0" w:space="0" w:color="auto"/>
          </w:divBdr>
          <w:divsChild>
            <w:div w:id="6519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075">
      <w:bodyDiv w:val="1"/>
      <w:marLeft w:val="0"/>
      <w:marRight w:val="0"/>
      <w:marTop w:val="0"/>
      <w:marBottom w:val="0"/>
      <w:divBdr>
        <w:top w:val="none" w:sz="0" w:space="0" w:color="auto"/>
        <w:left w:val="none" w:sz="0" w:space="0" w:color="auto"/>
        <w:bottom w:val="none" w:sz="0" w:space="0" w:color="auto"/>
        <w:right w:val="none" w:sz="0" w:space="0" w:color="auto"/>
      </w:divBdr>
    </w:div>
    <w:div w:id="775291658">
      <w:bodyDiv w:val="1"/>
      <w:marLeft w:val="0"/>
      <w:marRight w:val="0"/>
      <w:marTop w:val="0"/>
      <w:marBottom w:val="0"/>
      <w:divBdr>
        <w:top w:val="none" w:sz="0" w:space="0" w:color="auto"/>
        <w:left w:val="none" w:sz="0" w:space="0" w:color="auto"/>
        <w:bottom w:val="none" w:sz="0" w:space="0" w:color="auto"/>
        <w:right w:val="none" w:sz="0" w:space="0" w:color="auto"/>
      </w:divBdr>
      <w:divsChild>
        <w:div w:id="465388853">
          <w:marLeft w:val="0"/>
          <w:marRight w:val="0"/>
          <w:marTop w:val="0"/>
          <w:marBottom w:val="0"/>
          <w:divBdr>
            <w:top w:val="none" w:sz="0" w:space="0" w:color="auto"/>
            <w:left w:val="none" w:sz="0" w:space="0" w:color="auto"/>
            <w:bottom w:val="none" w:sz="0" w:space="0" w:color="auto"/>
            <w:right w:val="none" w:sz="0" w:space="0" w:color="auto"/>
          </w:divBdr>
          <w:divsChild>
            <w:div w:id="132531458">
              <w:marLeft w:val="0"/>
              <w:marRight w:val="0"/>
              <w:marTop w:val="0"/>
              <w:marBottom w:val="0"/>
              <w:divBdr>
                <w:top w:val="none" w:sz="0" w:space="0" w:color="auto"/>
                <w:left w:val="none" w:sz="0" w:space="0" w:color="auto"/>
                <w:bottom w:val="none" w:sz="0" w:space="0" w:color="auto"/>
                <w:right w:val="none" w:sz="0" w:space="0" w:color="auto"/>
              </w:divBdr>
              <w:divsChild>
                <w:div w:id="1711412546">
                  <w:marLeft w:val="0"/>
                  <w:marRight w:val="0"/>
                  <w:marTop w:val="0"/>
                  <w:marBottom w:val="0"/>
                  <w:divBdr>
                    <w:top w:val="none" w:sz="0" w:space="0" w:color="auto"/>
                    <w:left w:val="none" w:sz="0" w:space="0" w:color="auto"/>
                    <w:bottom w:val="none" w:sz="0" w:space="0" w:color="auto"/>
                    <w:right w:val="none" w:sz="0" w:space="0" w:color="auto"/>
                  </w:divBdr>
                </w:div>
              </w:divsChild>
            </w:div>
            <w:div w:id="928318902">
              <w:marLeft w:val="0"/>
              <w:marRight w:val="0"/>
              <w:marTop w:val="0"/>
              <w:marBottom w:val="0"/>
              <w:divBdr>
                <w:top w:val="none" w:sz="0" w:space="0" w:color="auto"/>
                <w:left w:val="none" w:sz="0" w:space="0" w:color="auto"/>
                <w:bottom w:val="none" w:sz="0" w:space="0" w:color="auto"/>
                <w:right w:val="none" w:sz="0" w:space="0" w:color="auto"/>
              </w:divBdr>
              <w:divsChild>
                <w:div w:id="17451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8835">
      <w:bodyDiv w:val="1"/>
      <w:marLeft w:val="0"/>
      <w:marRight w:val="0"/>
      <w:marTop w:val="0"/>
      <w:marBottom w:val="0"/>
      <w:divBdr>
        <w:top w:val="none" w:sz="0" w:space="0" w:color="auto"/>
        <w:left w:val="none" w:sz="0" w:space="0" w:color="auto"/>
        <w:bottom w:val="none" w:sz="0" w:space="0" w:color="auto"/>
        <w:right w:val="none" w:sz="0" w:space="0" w:color="auto"/>
      </w:divBdr>
      <w:divsChild>
        <w:div w:id="678117708">
          <w:marLeft w:val="0"/>
          <w:marRight w:val="0"/>
          <w:marTop w:val="0"/>
          <w:marBottom w:val="0"/>
          <w:divBdr>
            <w:top w:val="none" w:sz="0" w:space="0" w:color="auto"/>
            <w:left w:val="none" w:sz="0" w:space="0" w:color="auto"/>
            <w:bottom w:val="none" w:sz="0" w:space="0" w:color="auto"/>
            <w:right w:val="none" w:sz="0" w:space="0" w:color="auto"/>
          </w:divBdr>
          <w:divsChild>
            <w:div w:id="1993605548">
              <w:marLeft w:val="0"/>
              <w:marRight w:val="0"/>
              <w:marTop w:val="0"/>
              <w:marBottom w:val="0"/>
              <w:divBdr>
                <w:top w:val="none" w:sz="0" w:space="0" w:color="auto"/>
                <w:left w:val="none" w:sz="0" w:space="0" w:color="auto"/>
                <w:bottom w:val="none" w:sz="0" w:space="0" w:color="auto"/>
                <w:right w:val="none" w:sz="0" w:space="0" w:color="auto"/>
              </w:divBdr>
              <w:divsChild>
                <w:div w:id="15290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1279">
      <w:bodyDiv w:val="1"/>
      <w:marLeft w:val="0"/>
      <w:marRight w:val="0"/>
      <w:marTop w:val="0"/>
      <w:marBottom w:val="0"/>
      <w:divBdr>
        <w:top w:val="none" w:sz="0" w:space="0" w:color="auto"/>
        <w:left w:val="none" w:sz="0" w:space="0" w:color="auto"/>
        <w:bottom w:val="none" w:sz="0" w:space="0" w:color="auto"/>
        <w:right w:val="none" w:sz="0" w:space="0" w:color="auto"/>
      </w:divBdr>
      <w:divsChild>
        <w:div w:id="1194150348">
          <w:marLeft w:val="0"/>
          <w:marRight w:val="0"/>
          <w:marTop w:val="0"/>
          <w:marBottom w:val="0"/>
          <w:divBdr>
            <w:top w:val="none" w:sz="0" w:space="0" w:color="auto"/>
            <w:left w:val="none" w:sz="0" w:space="0" w:color="auto"/>
            <w:bottom w:val="none" w:sz="0" w:space="0" w:color="auto"/>
            <w:right w:val="none" w:sz="0" w:space="0" w:color="auto"/>
          </w:divBdr>
          <w:divsChild>
            <w:div w:id="1965113662">
              <w:marLeft w:val="0"/>
              <w:marRight w:val="0"/>
              <w:marTop w:val="0"/>
              <w:marBottom w:val="0"/>
              <w:divBdr>
                <w:top w:val="none" w:sz="0" w:space="0" w:color="auto"/>
                <w:left w:val="none" w:sz="0" w:space="0" w:color="auto"/>
                <w:bottom w:val="none" w:sz="0" w:space="0" w:color="auto"/>
                <w:right w:val="none" w:sz="0" w:space="0" w:color="auto"/>
              </w:divBdr>
              <w:divsChild>
                <w:div w:id="768358243">
                  <w:marLeft w:val="0"/>
                  <w:marRight w:val="0"/>
                  <w:marTop w:val="0"/>
                  <w:marBottom w:val="0"/>
                  <w:divBdr>
                    <w:top w:val="none" w:sz="0" w:space="0" w:color="auto"/>
                    <w:left w:val="none" w:sz="0" w:space="0" w:color="auto"/>
                    <w:bottom w:val="none" w:sz="0" w:space="0" w:color="auto"/>
                    <w:right w:val="none" w:sz="0" w:space="0" w:color="auto"/>
                  </w:divBdr>
                </w:div>
              </w:divsChild>
            </w:div>
            <w:div w:id="679896971">
              <w:marLeft w:val="0"/>
              <w:marRight w:val="0"/>
              <w:marTop w:val="0"/>
              <w:marBottom w:val="0"/>
              <w:divBdr>
                <w:top w:val="none" w:sz="0" w:space="0" w:color="auto"/>
                <w:left w:val="none" w:sz="0" w:space="0" w:color="auto"/>
                <w:bottom w:val="none" w:sz="0" w:space="0" w:color="auto"/>
                <w:right w:val="none" w:sz="0" w:space="0" w:color="auto"/>
              </w:divBdr>
              <w:divsChild>
                <w:div w:id="2069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32271">
      <w:bodyDiv w:val="1"/>
      <w:marLeft w:val="0"/>
      <w:marRight w:val="0"/>
      <w:marTop w:val="0"/>
      <w:marBottom w:val="0"/>
      <w:divBdr>
        <w:top w:val="none" w:sz="0" w:space="0" w:color="auto"/>
        <w:left w:val="none" w:sz="0" w:space="0" w:color="auto"/>
        <w:bottom w:val="none" w:sz="0" w:space="0" w:color="auto"/>
        <w:right w:val="none" w:sz="0" w:space="0" w:color="auto"/>
      </w:divBdr>
    </w:div>
    <w:div w:id="881937062">
      <w:bodyDiv w:val="1"/>
      <w:marLeft w:val="0"/>
      <w:marRight w:val="0"/>
      <w:marTop w:val="0"/>
      <w:marBottom w:val="0"/>
      <w:divBdr>
        <w:top w:val="none" w:sz="0" w:space="0" w:color="auto"/>
        <w:left w:val="none" w:sz="0" w:space="0" w:color="auto"/>
        <w:bottom w:val="none" w:sz="0" w:space="0" w:color="auto"/>
        <w:right w:val="none" w:sz="0" w:space="0" w:color="auto"/>
      </w:divBdr>
      <w:divsChild>
        <w:div w:id="1789422461">
          <w:marLeft w:val="0"/>
          <w:marRight w:val="0"/>
          <w:marTop w:val="0"/>
          <w:marBottom w:val="0"/>
          <w:divBdr>
            <w:top w:val="none" w:sz="0" w:space="0" w:color="auto"/>
            <w:left w:val="none" w:sz="0" w:space="0" w:color="auto"/>
            <w:bottom w:val="none" w:sz="0" w:space="0" w:color="auto"/>
            <w:right w:val="none" w:sz="0" w:space="0" w:color="auto"/>
          </w:divBdr>
          <w:divsChild>
            <w:div w:id="893538886">
              <w:marLeft w:val="0"/>
              <w:marRight w:val="0"/>
              <w:marTop w:val="0"/>
              <w:marBottom w:val="0"/>
              <w:divBdr>
                <w:top w:val="none" w:sz="0" w:space="0" w:color="auto"/>
                <w:left w:val="none" w:sz="0" w:space="0" w:color="auto"/>
                <w:bottom w:val="none" w:sz="0" w:space="0" w:color="auto"/>
                <w:right w:val="none" w:sz="0" w:space="0" w:color="auto"/>
              </w:divBdr>
              <w:divsChild>
                <w:div w:id="15620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37637">
      <w:bodyDiv w:val="1"/>
      <w:marLeft w:val="0"/>
      <w:marRight w:val="0"/>
      <w:marTop w:val="0"/>
      <w:marBottom w:val="0"/>
      <w:divBdr>
        <w:top w:val="none" w:sz="0" w:space="0" w:color="auto"/>
        <w:left w:val="none" w:sz="0" w:space="0" w:color="auto"/>
        <w:bottom w:val="none" w:sz="0" w:space="0" w:color="auto"/>
        <w:right w:val="none" w:sz="0" w:space="0" w:color="auto"/>
      </w:divBdr>
    </w:div>
    <w:div w:id="971668096">
      <w:bodyDiv w:val="1"/>
      <w:marLeft w:val="0"/>
      <w:marRight w:val="0"/>
      <w:marTop w:val="0"/>
      <w:marBottom w:val="0"/>
      <w:divBdr>
        <w:top w:val="none" w:sz="0" w:space="0" w:color="auto"/>
        <w:left w:val="none" w:sz="0" w:space="0" w:color="auto"/>
        <w:bottom w:val="none" w:sz="0" w:space="0" w:color="auto"/>
        <w:right w:val="none" w:sz="0" w:space="0" w:color="auto"/>
      </w:divBdr>
      <w:divsChild>
        <w:div w:id="1840733132">
          <w:marLeft w:val="0"/>
          <w:marRight w:val="0"/>
          <w:marTop w:val="0"/>
          <w:marBottom w:val="0"/>
          <w:divBdr>
            <w:top w:val="none" w:sz="0" w:space="0" w:color="auto"/>
            <w:left w:val="none" w:sz="0" w:space="0" w:color="auto"/>
            <w:bottom w:val="none" w:sz="0" w:space="0" w:color="auto"/>
            <w:right w:val="none" w:sz="0" w:space="0" w:color="auto"/>
          </w:divBdr>
          <w:divsChild>
            <w:div w:id="1575892335">
              <w:marLeft w:val="0"/>
              <w:marRight w:val="0"/>
              <w:marTop w:val="0"/>
              <w:marBottom w:val="0"/>
              <w:divBdr>
                <w:top w:val="none" w:sz="0" w:space="0" w:color="auto"/>
                <w:left w:val="none" w:sz="0" w:space="0" w:color="auto"/>
                <w:bottom w:val="none" w:sz="0" w:space="0" w:color="auto"/>
                <w:right w:val="none" w:sz="0" w:space="0" w:color="auto"/>
              </w:divBdr>
              <w:divsChild>
                <w:div w:id="1018701836">
                  <w:marLeft w:val="0"/>
                  <w:marRight w:val="0"/>
                  <w:marTop w:val="0"/>
                  <w:marBottom w:val="0"/>
                  <w:divBdr>
                    <w:top w:val="none" w:sz="0" w:space="0" w:color="auto"/>
                    <w:left w:val="none" w:sz="0" w:space="0" w:color="auto"/>
                    <w:bottom w:val="none" w:sz="0" w:space="0" w:color="auto"/>
                    <w:right w:val="none" w:sz="0" w:space="0" w:color="auto"/>
                  </w:divBdr>
                  <w:divsChild>
                    <w:div w:id="16635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6969">
      <w:bodyDiv w:val="1"/>
      <w:marLeft w:val="0"/>
      <w:marRight w:val="0"/>
      <w:marTop w:val="0"/>
      <w:marBottom w:val="0"/>
      <w:divBdr>
        <w:top w:val="none" w:sz="0" w:space="0" w:color="auto"/>
        <w:left w:val="none" w:sz="0" w:space="0" w:color="auto"/>
        <w:bottom w:val="none" w:sz="0" w:space="0" w:color="auto"/>
        <w:right w:val="none" w:sz="0" w:space="0" w:color="auto"/>
      </w:divBdr>
      <w:divsChild>
        <w:div w:id="232276768">
          <w:marLeft w:val="0"/>
          <w:marRight w:val="0"/>
          <w:marTop w:val="0"/>
          <w:marBottom w:val="0"/>
          <w:divBdr>
            <w:top w:val="none" w:sz="0" w:space="0" w:color="auto"/>
            <w:left w:val="none" w:sz="0" w:space="0" w:color="auto"/>
            <w:bottom w:val="none" w:sz="0" w:space="0" w:color="auto"/>
            <w:right w:val="none" w:sz="0" w:space="0" w:color="auto"/>
          </w:divBdr>
          <w:divsChild>
            <w:div w:id="1938630495">
              <w:marLeft w:val="0"/>
              <w:marRight w:val="0"/>
              <w:marTop w:val="0"/>
              <w:marBottom w:val="0"/>
              <w:divBdr>
                <w:top w:val="none" w:sz="0" w:space="0" w:color="auto"/>
                <w:left w:val="none" w:sz="0" w:space="0" w:color="auto"/>
                <w:bottom w:val="none" w:sz="0" w:space="0" w:color="auto"/>
                <w:right w:val="none" w:sz="0" w:space="0" w:color="auto"/>
              </w:divBdr>
              <w:divsChild>
                <w:div w:id="7140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8233760">
      <w:bodyDiv w:val="1"/>
      <w:marLeft w:val="0"/>
      <w:marRight w:val="0"/>
      <w:marTop w:val="0"/>
      <w:marBottom w:val="0"/>
      <w:divBdr>
        <w:top w:val="none" w:sz="0" w:space="0" w:color="auto"/>
        <w:left w:val="none" w:sz="0" w:space="0" w:color="auto"/>
        <w:bottom w:val="none" w:sz="0" w:space="0" w:color="auto"/>
        <w:right w:val="none" w:sz="0" w:space="0" w:color="auto"/>
      </w:divBdr>
      <w:divsChild>
        <w:div w:id="553732476">
          <w:marLeft w:val="0"/>
          <w:marRight w:val="0"/>
          <w:marTop w:val="0"/>
          <w:marBottom w:val="0"/>
          <w:divBdr>
            <w:top w:val="none" w:sz="0" w:space="0" w:color="auto"/>
            <w:left w:val="none" w:sz="0" w:space="0" w:color="auto"/>
            <w:bottom w:val="none" w:sz="0" w:space="0" w:color="auto"/>
            <w:right w:val="none" w:sz="0" w:space="0" w:color="auto"/>
          </w:divBdr>
          <w:divsChild>
            <w:div w:id="1622221163">
              <w:marLeft w:val="0"/>
              <w:marRight w:val="0"/>
              <w:marTop w:val="0"/>
              <w:marBottom w:val="0"/>
              <w:divBdr>
                <w:top w:val="none" w:sz="0" w:space="0" w:color="auto"/>
                <w:left w:val="none" w:sz="0" w:space="0" w:color="auto"/>
                <w:bottom w:val="none" w:sz="0" w:space="0" w:color="auto"/>
                <w:right w:val="none" w:sz="0" w:space="0" w:color="auto"/>
              </w:divBdr>
              <w:divsChild>
                <w:div w:id="1516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084883">
      <w:bodyDiv w:val="1"/>
      <w:marLeft w:val="0"/>
      <w:marRight w:val="0"/>
      <w:marTop w:val="0"/>
      <w:marBottom w:val="0"/>
      <w:divBdr>
        <w:top w:val="none" w:sz="0" w:space="0" w:color="auto"/>
        <w:left w:val="none" w:sz="0" w:space="0" w:color="auto"/>
        <w:bottom w:val="none" w:sz="0" w:space="0" w:color="auto"/>
        <w:right w:val="none" w:sz="0" w:space="0" w:color="auto"/>
      </w:divBdr>
      <w:divsChild>
        <w:div w:id="1747067044">
          <w:marLeft w:val="0"/>
          <w:marRight w:val="0"/>
          <w:marTop w:val="0"/>
          <w:marBottom w:val="0"/>
          <w:divBdr>
            <w:top w:val="none" w:sz="0" w:space="0" w:color="auto"/>
            <w:left w:val="none" w:sz="0" w:space="0" w:color="auto"/>
            <w:bottom w:val="none" w:sz="0" w:space="0" w:color="auto"/>
            <w:right w:val="none" w:sz="0" w:space="0" w:color="auto"/>
          </w:divBdr>
          <w:divsChild>
            <w:div w:id="2006543337">
              <w:marLeft w:val="0"/>
              <w:marRight w:val="0"/>
              <w:marTop w:val="0"/>
              <w:marBottom w:val="0"/>
              <w:divBdr>
                <w:top w:val="none" w:sz="0" w:space="0" w:color="auto"/>
                <w:left w:val="none" w:sz="0" w:space="0" w:color="auto"/>
                <w:bottom w:val="none" w:sz="0" w:space="0" w:color="auto"/>
                <w:right w:val="none" w:sz="0" w:space="0" w:color="auto"/>
              </w:divBdr>
              <w:divsChild>
                <w:div w:id="9394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4952">
      <w:bodyDiv w:val="1"/>
      <w:marLeft w:val="0"/>
      <w:marRight w:val="0"/>
      <w:marTop w:val="0"/>
      <w:marBottom w:val="0"/>
      <w:divBdr>
        <w:top w:val="none" w:sz="0" w:space="0" w:color="auto"/>
        <w:left w:val="none" w:sz="0" w:space="0" w:color="auto"/>
        <w:bottom w:val="none" w:sz="0" w:space="0" w:color="auto"/>
        <w:right w:val="none" w:sz="0" w:space="0" w:color="auto"/>
      </w:divBdr>
    </w:div>
    <w:div w:id="1220239171">
      <w:bodyDiv w:val="1"/>
      <w:marLeft w:val="0"/>
      <w:marRight w:val="0"/>
      <w:marTop w:val="0"/>
      <w:marBottom w:val="0"/>
      <w:divBdr>
        <w:top w:val="none" w:sz="0" w:space="0" w:color="auto"/>
        <w:left w:val="none" w:sz="0" w:space="0" w:color="auto"/>
        <w:bottom w:val="none" w:sz="0" w:space="0" w:color="auto"/>
        <w:right w:val="none" w:sz="0" w:space="0" w:color="auto"/>
      </w:divBdr>
    </w:div>
    <w:div w:id="1226184696">
      <w:bodyDiv w:val="1"/>
      <w:marLeft w:val="0"/>
      <w:marRight w:val="0"/>
      <w:marTop w:val="0"/>
      <w:marBottom w:val="0"/>
      <w:divBdr>
        <w:top w:val="none" w:sz="0" w:space="0" w:color="auto"/>
        <w:left w:val="none" w:sz="0" w:space="0" w:color="auto"/>
        <w:bottom w:val="none" w:sz="0" w:space="0" w:color="auto"/>
        <w:right w:val="none" w:sz="0" w:space="0" w:color="auto"/>
      </w:divBdr>
      <w:divsChild>
        <w:div w:id="1207988470">
          <w:marLeft w:val="0"/>
          <w:marRight w:val="0"/>
          <w:marTop w:val="0"/>
          <w:marBottom w:val="0"/>
          <w:divBdr>
            <w:top w:val="none" w:sz="0" w:space="0" w:color="auto"/>
            <w:left w:val="none" w:sz="0" w:space="0" w:color="auto"/>
            <w:bottom w:val="none" w:sz="0" w:space="0" w:color="auto"/>
            <w:right w:val="none" w:sz="0" w:space="0" w:color="auto"/>
          </w:divBdr>
          <w:divsChild>
            <w:div w:id="1366101935">
              <w:marLeft w:val="0"/>
              <w:marRight w:val="0"/>
              <w:marTop w:val="0"/>
              <w:marBottom w:val="0"/>
              <w:divBdr>
                <w:top w:val="none" w:sz="0" w:space="0" w:color="auto"/>
                <w:left w:val="none" w:sz="0" w:space="0" w:color="auto"/>
                <w:bottom w:val="none" w:sz="0" w:space="0" w:color="auto"/>
                <w:right w:val="none" w:sz="0" w:space="0" w:color="auto"/>
              </w:divBdr>
              <w:divsChild>
                <w:div w:id="14355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196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4233011">
      <w:bodyDiv w:val="1"/>
      <w:marLeft w:val="0"/>
      <w:marRight w:val="0"/>
      <w:marTop w:val="0"/>
      <w:marBottom w:val="0"/>
      <w:divBdr>
        <w:top w:val="none" w:sz="0" w:space="0" w:color="auto"/>
        <w:left w:val="none" w:sz="0" w:space="0" w:color="auto"/>
        <w:bottom w:val="none" w:sz="0" w:space="0" w:color="auto"/>
        <w:right w:val="none" w:sz="0" w:space="0" w:color="auto"/>
      </w:divBdr>
      <w:divsChild>
        <w:div w:id="1198815256">
          <w:marLeft w:val="0"/>
          <w:marRight w:val="0"/>
          <w:marTop w:val="0"/>
          <w:marBottom w:val="0"/>
          <w:divBdr>
            <w:top w:val="none" w:sz="0" w:space="0" w:color="auto"/>
            <w:left w:val="none" w:sz="0" w:space="0" w:color="auto"/>
            <w:bottom w:val="none" w:sz="0" w:space="0" w:color="auto"/>
            <w:right w:val="none" w:sz="0" w:space="0" w:color="auto"/>
          </w:divBdr>
          <w:divsChild>
            <w:div w:id="495192710">
              <w:marLeft w:val="0"/>
              <w:marRight w:val="0"/>
              <w:marTop w:val="0"/>
              <w:marBottom w:val="0"/>
              <w:divBdr>
                <w:top w:val="none" w:sz="0" w:space="0" w:color="auto"/>
                <w:left w:val="none" w:sz="0" w:space="0" w:color="auto"/>
                <w:bottom w:val="none" w:sz="0" w:space="0" w:color="auto"/>
                <w:right w:val="none" w:sz="0" w:space="0" w:color="auto"/>
              </w:divBdr>
              <w:divsChild>
                <w:div w:id="9850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08623">
      <w:bodyDiv w:val="1"/>
      <w:marLeft w:val="0"/>
      <w:marRight w:val="0"/>
      <w:marTop w:val="0"/>
      <w:marBottom w:val="0"/>
      <w:divBdr>
        <w:top w:val="none" w:sz="0" w:space="0" w:color="auto"/>
        <w:left w:val="none" w:sz="0" w:space="0" w:color="auto"/>
        <w:bottom w:val="none" w:sz="0" w:space="0" w:color="auto"/>
        <w:right w:val="none" w:sz="0" w:space="0" w:color="auto"/>
      </w:divBdr>
      <w:divsChild>
        <w:div w:id="1872038154">
          <w:marLeft w:val="0"/>
          <w:marRight w:val="0"/>
          <w:marTop w:val="0"/>
          <w:marBottom w:val="0"/>
          <w:divBdr>
            <w:top w:val="none" w:sz="0" w:space="0" w:color="auto"/>
            <w:left w:val="none" w:sz="0" w:space="0" w:color="auto"/>
            <w:bottom w:val="none" w:sz="0" w:space="0" w:color="auto"/>
            <w:right w:val="none" w:sz="0" w:space="0" w:color="auto"/>
          </w:divBdr>
          <w:divsChild>
            <w:div w:id="695351163">
              <w:marLeft w:val="0"/>
              <w:marRight w:val="0"/>
              <w:marTop w:val="0"/>
              <w:marBottom w:val="0"/>
              <w:divBdr>
                <w:top w:val="none" w:sz="0" w:space="0" w:color="auto"/>
                <w:left w:val="none" w:sz="0" w:space="0" w:color="auto"/>
                <w:bottom w:val="none" w:sz="0" w:space="0" w:color="auto"/>
                <w:right w:val="none" w:sz="0" w:space="0" w:color="auto"/>
              </w:divBdr>
              <w:divsChild>
                <w:div w:id="8204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3768">
      <w:bodyDiv w:val="1"/>
      <w:marLeft w:val="0"/>
      <w:marRight w:val="0"/>
      <w:marTop w:val="0"/>
      <w:marBottom w:val="0"/>
      <w:divBdr>
        <w:top w:val="none" w:sz="0" w:space="0" w:color="auto"/>
        <w:left w:val="none" w:sz="0" w:space="0" w:color="auto"/>
        <w:bottom w:val="none" w:sz="0" w:space="0" w:color="auto"/>
        <w:right w:val="none" w:sz="0" w:space="0" w:color="auto"/>
      </w:divBdr>
      <w:divsChild>
        <w:div w:id="1293756301">
          <w:marLeft w:val="0"/>
          <w:marRight w:val="0"/>
          <w:marTop w:val="0"/>
          <w:marBottom w:val="0"/>
          <w:divBdr>
            <w:top w:val="none" w:sz="0" w:space="0" w:color="auto"/>
            <w:left w:val="none" w:sz="0" w:space="0" w:color="auto"/>
            <w:bottom w:val="none" w:sz="0" w:space="0" w:color="auto"/>
            <w:right w:val="none" w:sz="0" w:space="0" w:color="auto"/>
          </w:divBdr>
          <w:divsChild>
            <w:div w:id="813571576">
              <w:marLeft w:val="0"/>
              <w:marRight w:val="0"/>
              <w:marTop w:val="0"/>
              <w:marBottom w:val="0"/>
              <w:divBdr>
                <w:top w:val="none" w:sz="0" w:space="0" w:color="auto"/>
                <w:left w:val="none" w:sz="0" w:space="0" w:color="auto"/>
                <w:bottom w:val="none" w:sz="0" w:space="0" w:color="auto"/>
                <w:right w:val="none" w:sz="0" w:space="0" w:color="auto"/>
              </w:divBdr>
              <w:divsChild>
                <w:div w:id="15840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1386">
      <w:bodyDiv w:val="1"/>
      <w:marLeft w:val="0"/>
      <w:marRight w:val="0"/>
      <w:marTop w:val="0"/>
      <w:marBottom w:val="0"/>
      <w:divBdr>
        <w:top w:val="none" w:sz="0" w:space="0" w:color="auto"/>
        <w:left w:val="none" w:sz="0" w:space="0" w:color="auto"/>
        <w:bottom w:val="none" w:sz="0" w:space="0" w:color="auto"/>
        <w:right w:val="none" w:sz="0" w:space="0" w:color="auto"/>
      </w:divBdr>
    </w:div>
    <w:div w:id="140352347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1626104">
      <w:bodyDiv w:val="1"/>
      <w:marLeft w:val="0"/>
      <w:marRight w:val="0"/>
      <w:marTop w:val="0"/>
      <w:marBottom w:val="0"/>
      <w:divBdr>
        <w:top w:val="none" w:sz="0" w:space="0" w:color="auto"/>
        <w:left w:val="none" w:sz="0" w:space="0" w:color="auto"/>
        <w:bottom w:val="none" w:sz="0" w:space="0" w:color="auto"/>
        <w:right w:val="none" w:sz="0" w:space="0" w:color="auto"/>
      </w:divBdr>
      <w:divsChild>
        <w:div w:id="1020165701">
          <w:marLeft w:val="0"/>
          <w:marRight w:val="0"/>
          <w:marTop w:val="0"/>
          <w:marBottom w:val="0"/>
          <w:divBdr>
            <w:top w:val="none" w:sz="0" w:space="0" w:color="auto"/>
            <w:left w:val="none" w:sz="0" w:space="0" w:color="auto"/>
            <w:bottom w:val="none" w:sz="0" w:space="0" w:color="auto"/>
            <w:right w:val="none" w:sz="0" w:space="0" w:color="auto"/>
          </w:divBdr>
          <w:divsChild>
            <w:div w:id="1067608316">
              <w:marLeft w:val="0"/>
              <w:marRight w:val="0"/>
              <w:marTop w:val="0"/>
              <w:marBottom w:val="0"/>
              <w:divBdr>
                <w:top w:val="none" w:sz="0" w:space="0" w:color="auto"/>
                <w:left w:val="none" w:sz="0" w:space="0" w:color="auto"/>
                <w:bottom w:val="none" w:sz="0" w:space="0" w:color="auto"/>
                <w:right w:val="none" w:sz="0" w:space="0" w:color="auto"/>
              </w:divBdr>
              <w:divsChild>
                <w:div w:id="14235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822018">
      <w:bodyDiv w:val="1"/>
      <w:marLeft w:val="0"/>
      <w:marRight w:val="0"/>
      <w:marTop w:val="0"/>
      <w:marBottom w:val="0"/>
      <w:divBdr>
        <w:top w:val="none" w:sz="0" w:space="0" w:color="auto"/>
        <w:left w:val="none" w:sz="0" w:space="0" w:color="auto"/>
        <w:bottom w:val="none" w:sz="0" w:space="0" w:color="auto"/>
        <w:right w:val="none" w:sz="0" w:space="0" w:color="auto"/>
      </w:divBdr>
    </w:div>
    <w:div w:id="1581868974">
      <w:bodyDiv w:val="1"/>
      <w:marLeft w:val="0"/>
      <w:marRight w:val="0"/>
      <w:marTop w:val="0"/>
      <w:marBottom w:val="0"/>
      <w:divBdr>
        <w:top w:val="none" w:sz="0" w:space="0" w:color="auto"/>
        <w:left w:val="none" w:sz="0" w:space="0" w:color="auto"/>
        <w:bottom w:val="none" w:sz="0" w:space="0" w:color="auto"/>
        <w:right w:val="none" w:sz="0" w:space="0" w:color="auto"/>
      </w:divBdr>
      <w:divsChild>
        <w:div w:id="2088263599">
          <w:marLeft w:val="0"/>
          <w:marRight w:val="0"/>
          <w:marTop w:val="0"/>
          <w:marBottom w:val="0"/>
          <w:divBdr>
            <w:top w:val="none" w:sz="0" w:space="0" w:color="auto"/>
            <w:left w:val="none" w:sz="0" w:space="0" w:color="auto"/>
            <w:bottom w:val="none" w:sz="0" w:space="0" w:color="auto"/>
            <w:right w:val="none" w:sz="0" w:space="0" w:color="auto"/>
          </w:divBdr>
          <w:divsChild>
            <w:div w:id="695930847">
              <w:marLeft w:val="0"/>
              <w:marRight w:val="0"/>
              <w:marTop w:val="0"/>
              <w:marBottom w:val="0"/>
              <w:divBdr>
                <w:top w:val="none" w:sz="0" w:space="0" w:color="auto"/>
                <w:left w:val="none" w:sz="0" w:space="0" w:color="auto"/>
                <w:bottom w:val="none" w:sz="0" w:space="0" w:color="auto"/>
                <w:right w:val="none" w:sz="0" w:space="0" w:color="auto"/>
              </w:divBdr>
              <w:divsChild>
                <w:div w:id="8732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3243">
      <w:bodyDiv w:val="1"/>
      <w:marLeft w:val="0"/>
      <w:marRight w:val="0"/>
      <w:marTop w:val="0"/>
      <w:marBottom w:val="0"/>
      <w:divBdr>
        <w:top w:val="none" w:sz="0" w:space="0" w:color="auto"/>
        <w:left w:val="none" w:sz="0" w:space="0" w:color="auto"/>
        <w:bottom w:val="none" w:sz="0" w:space="0" w:color="auto"/>
        <w:right w:val="none" w:sz="0" w:space="0" w:color="auto"/>
      </w:divBdr>
      <w:divsChild>
        <w:div w:id="1867718771">
          <w:marLeft w:val="0"/>
          <w:marRight w:val="0"/>
          <w:marTop w:val="0"/>
          <w:marBottom w:val="0"/>
          <w:divBdr>
            <w:top w:val="none" w:sz="0" w:space="0" w:color="auto"/>
            <w:left w:val="none" w:sz="0" w:space="0" w:color="auto"/>
            <w:bottom w:val="none" w:sz="0" w:space="0" w:color="auto"/>
            <w:right w:val="none" w:sz="0" w:space="0" w:color="auto"/>
          </w:divBdr>
          <w:divsChild>
            <w:div w:id="2092775928">
              <w:marLeft w:val="0"/>
              <w:marRight w:val="0"/>
              <w:marTop w:val="0"/>
              <w:marBottom w:val="0"/>
              <w:divBdr>
                <w:top w:val="none" w:sz="0" w:space="0" w:color="auto"/>
                <w:left w:val="none" w:sz="0" w:space="0" w:color="auto"/>
                <w:bottom w:val="none" w:sz="0" w:space="0" w:color="auto"/>
                <w:right w:val="none" w:sz="0" w:space="0" w:color="auto"/>
              </w:divBdr>
              <w:divsChild>
                <w:div w:id="1119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4800">
      <w:bodyDiv w:val="1"/>
      <w:marLeft w:val="0"/>
      <w:marRight w:val="0"/>
      <w:marTop w:val="0"/>
      <w:marBottom w:val="0"/>
      <w:divBdr>
        <w:top w:val="none" w:sz="0" w:space="0" w:color="auto"/>
        <w:left w:val="none" w:sz="0" w:space="0" w:color="auto"/>
        <w:bottom w:val="none" w:sz="0" w:space="0" w:color="auto"/>
        <w:right w:val="none" w:sz="0" w:space="0" w:color="auto"/>
      </w:divBdr>
      <w:divsChild>
        <w:div w:id="517279901">
          <w:marLeft w:val="0"/>
          <w:marRight w:val="0"/>
          <w:marTop w:val="0"/>
          <w:marBottom w:val="0"/>
          <w:divBdr>
            <w:top w:val="none" w:sz="0" w:space="0" w:color="auto"/>
            <w:left w:val="none" w:sz="0" w:space="0" w:color="auto"/>
            <w:bottom w:val="none" w:sz="0" w:space="0" w:color="auto"/>
            <w:right w:val="none" w:sz="0" w:space="0" w:color="auto"/>
          </w:divBdr>
          <w:divsChild>
            <w:div w:id="163518873">
              <w:marLeft w:val="0"/>
              <w:marRight w:val="0"/>
              <w:marTop w:val="0"/>
              <w:marBottom w:val="0"/>
              <w:divBdr>
                <w:top w:val="none" w:sz="0" w:space="0" w:color="auto"/>
                <w:left w:val="none" w:sz="0" w:space="0" w:color="auto"/>
                <w:bottom w:val="none" w:sz="0" w:space="0" w:color="auto"/>
                <w:right w:val="none" w:sz="0" w:space="0" w:color="auto"/>
              </w:divBdr>
              <w:divsChild>
                <w:div w:id="12702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5737">
      <w:bodyDiv w:val="1"/>
      <w:marLeft w:val="0"/>
      <w:marRight w:val="0"/>
      <w:marTop w:val="0"/>
      <w:marBottom w:val="0"/>
      <w:divBdr>
        <w:top w:val="none" w:sz="0" w:space="0" w:color="auto"/>
        <w:left w:val="none" w:sz="0" w:space="0" w:color="auto"/>
        <w:bottom w:val="none" w:sz="0" w:space="0" w:color="auto"/>
        <w:right w:val="none" w:sz="0" w:space="0" w:color="auto"/>
      </w:divBdr>
    </w:div>
    <w:div w:id="1690718528">
      <w:bodyDiv w:val="1"/>
      <w:marLeft w:val="0"/>
      <w:marRight w:val="0"/>
      <w:marTop w:val="0"/>
      <w:marBottom w:val="0"/>
      <w:divBdr>
        <w:top w:val="none" w:sz="0" w:space="0" w:color="auto"/>
        <w:left w:val="none" w:sz="0" w:space="0" w:color="auto"/>
        <w:bottom w:val="none" w:sz="0" w:space="0" w:color="auto"/>
        <w:right w:val="none" w:sz="0" w:space="0" w:color="auto"/>
      </w:divBdr>
    </w:div>
    <w:div w:id="174746121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01589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0319357">
      <w:bodyDiv w:val="1"/>
      <w:marLeft w:val="0"/>
      <w:marRight w:val="0"/>
      <w:marTop w:val="0"/>
      <w:marBottom w:val="0"/>
      <w:divBdr>
        <w:top w:val="none" w:sz="0" w:space="0" w:color="auto"/>
        <w:left w:val="none" w:sz="0" w:space="0" w:color="auto"/>
        <w:bottom w:val="none" w:sz="0" w:space="0" w:color="auto"/>
        <w:right w:val="none" w:sz="0" w:space="0" w:color="auto"/>
      </w:divBdr>
      <w:divsChild>
        <w:div w:id="462424899">
          <w:marLeft w:val="0"/>
          <w:marRight w:val="0"/>
          <w:marTop w:val="0"/>
          <w:marBottom w:val="0"/>
          <w:divBdr>
            <w:top w:val="none" w:sz="0" w:space="0" w:color="auto"/>
            <w:left w:val="none" w:sz="0" w:space="0" w:color="auto"/>
            <w:bottom w:val="none" w:sz="0" w:space="0" w:color="auto"/>
            <w:right w:val="none" w:sz="0" w:space="0" w:color="auto"/>
          </w:divBdr>
        </w:div>
        <w:div w:id="775948798">
          <w:marLeft w:val="0"/>
          <w:marRight w:val="0"/>
          <w:marTop w:val="0"/>
          <w:marBottom w:val="0"/>
          <w:divBdr>
            <w:top w:val="none" w:sz="0" w:space="0" w:color="auto"/>
            <w:left w:val="none" w:sz="0" w:space="0" w:color="auto"/>
            <w:bottom w:val="none" w:sz="0" w:space="0" w:color="auto"/>
            <w:right w:val="none" w:sz="0" w:space="0" w:color="auto"/>
          </w:divBdr>
          <w:divsChild>
            <w:div w:id="2052222801">
              <w:marLeft w:val="0"/>
              <w:marRight w:val="0"/>
              <w:marTop w:val="0"/>
              <w:marBottom w:val="0"/>
              <w:divBdr>
                <w:top w:val="none" w:sz="0" w:space="0" w:color="auto"/>
                <w:left w:val="none" w:sz="0" w:space="0" w:color="auto"/>
                <w:bottom w:val="none" w:sz="0" w:space="0" w:color="auto"/>
                <w:right w:val="none" w:sz="0" w:space="0" w:color="auto"/>
              </w:divBdr>
              <w:divsChild>
                <w:div w:id="2986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4162">
      <w:bodyDiv w:val="1"/>
      <w:marLeft w:val="0"/>
      <w:marRight w:val="0"/>
      <w:marTop w:val="0"/>
      <w:marBottom w:val="0"/>
      <w:divBdr>
        <w:top w:val="none" w:sz="0" w:space="0" w:color="auto"/>
        <w:left w:val="none" w:sz="0" w:space="0" w:color="auto"/>
        <w:bottom w:val="none" w:sz="0" w:space="0" w:color="auto"/>
        <w:right w:val="none" w:sz="0" w:space="0" w:color="auto"/>
      </w:divBdr>
      <w:divsChild>
        <w:div w:id="1083801295">
          <w:marLeft w:val="0"/>
          <w:marRight w:val="0"/>
          <w:marTop w:val="0"/>
          <w:marBottom w:val="0"/>
          <w:divBdr>
            <w:top w:val="none" w:sz="0" w:space="0" w:color="auto"/>
            <w:left w:val="none" w:sz="0" w:space="0" w:color="auto"/>
            <w:bottom w:val="none" w:sz="0" w:space="0" w:color="auto"/>
            <w:right w:val="none" w:sz="0" w:space="0" w:color="auto"/>
          </w:divBdr>
          <w:divsChild>
            <w:div w:id="837966489">
              <w:marLeft w:val="0"/>
              <w:marRight w:val="0"/>
              <w:marTop w:val="0"/>
              <w:marBottom w:val="0"/>
              <w:divBdr>
                <w:top w:val="none" w:sz="0" w:space="0" w:color="auto"/>
                <w:left w:val="none" w:sz="0" w:space="0" w:color="auto"/>
                <w:bottom w:val="none" w:sz="0" w:space="0" w:color="auto"/>
                <w:right w:val="none" w:sz="0" w:space="0" w:color="auto"/>
              </w:divBdr>
              <w:divsChild>
                <w:div w:id="10421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78768">
      <w:bodyDiv w:val="1"/>
      <w:marLeft w:val="0"/>
      <w:marRight w:val="0"/>
      <w:marTop w:val="0"/>
      <w:marBottom w:val="0"/>
      <w:divBdr>
        <w:top w:val="none" w:sz="0" w:space="0" w:color="auto"/>
        <w:left w:val="none" w:sz="0" w:space="0" w:color="auto"/>
        <w:bottom w:val="none" w:sz="0" w:space="0" w:color="auto"/>
        <w:right w:val="none" w:sz="0" w:space="0" w:color="auto"/>
      </w:divBdr>
    </w:div>
    <w:div w:id="1862620168">
      <w:bodyDiv w:val="1"/>
      <w:marLeft w:val="0"/>
      <w:marRight w:val="0"/>
      <w:marTop w:val="0"/>
      <w:marBottom w:val="0"/>
      <w:divBdr>
        <w:top w:val="none" w:sz="0" w:space="0" w:color="auto"/>
        <w:left w:val="none" w:sz="0" w:space="0" w:color="auto"/>
        <w:bottom w:val="none" w:sz="0" w:space="0" w:color="auto"/>
        <w:right w:val="none" w:sz="0" w:space="0" w:color="auto"/>
      </w:divBdr>
      <w:divsChild>
        <w:div w:id="445858293">
          <w:marLeft w:val="0"/>
          <w:marRight w:val="0"/>
          <w:marTop w:val="0"/>
          <w:marBottom w:val="0"/>
          <w:divBdr>
            <w:top w:val="none" w:sz="0" w:space="0" w:color="auto"/>
            <w:left w:val="none" w:sz="0" w:space="0" w:color="auto"/>
            <w:bottom w:val="none" w:sz="0" w:space="0" w:color="auto"/>
            <w:right w:val="none" w:sz="0" w:space="0" w:color="auto"/>
          </w:divBdr>
          <w:divsChild>
            <w:div w:id="1467628836">
              <w:marLeft w:val="0"/>
              <w:marRight w:val="0"/>
              <w:marTop w:val="0"/>
              <w:marBottom w:val="0"/>
              <w:divBdr>
                <w:top w:val="none" w:sz="0" w:space="0" w:color="auto"/>
                <w:left w:val="none" w:sz="0" w:space="0" w:color="auto"/>
                <w:bottom w:val="none" w:sz="0" w:space="0" w:color="auto"/>
                <w:right w:val="none" w:sz="0" w:space="0" w:color="auto"/>
              </w:divBdr>
              <w:divsChild>
                <w:div w:id="1303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8650">
      <w:bodyDiv w:val="1"/>
      <w:marLeft w:val="0"/>
      <w:marRight w:val="0"/>
      <w:marTop w:val="0"/>
      <w:marBottom w:val="0"/>
      <w:divBdr>
        <w:top w:val="none" w:sz="0" w:space="0" w:color="auto"/>
        <w:left w:val="none" w:sz="0" w:space="0" w:color="auto"/>
        <w:bottom w:val="none" w:sz="0" w:space="0" w:color="auto"/>
        <w:right w:val="none" w:sz="0" w:space="0" w:color="auto"/>
      </w:divBdr>
      <w:divsChild>
        <w:div w:id="972449055">
          <w:marLeft w:val="0"/>
          <w:marRight w:val="0"/>
          <w:marTop w:val="0"/>
          <w:marBottom w:val="0"/>
          <w:divBdr>
            <w:top w:val="none" w:sz="0" w:space="0" w:color="auto"/>
            <w:left w:val="none" w:sz="0" w:space="0" w:color="auto"/>
            <w:bottom w:val="none" w:sz="0" w:space="0" w:color="auto"/>
            <w:right w:val="none" w:sz="0" w:space="0" w:color="auto"/>
          </w:divBdr>
          <w:divsChild>
            <w:div w:id="467358280">
              <w:marLeft w:val="0"/>
              <w:marRight w:val="0"/>
              <w:marTop w:val="0"/>
              <w:marBottom w:val="0"/>
              <w:divBdr>
                <w:top w:val="none" w:sz="0" w:space="0" w:color="auto"/>
                <w:left w:val="none" w:sz="0" w:space="0" w:color="auto"/>
                <w:bottom w:val="none" w:sz="0" w:space="0" w:color="auto"/>
                <w:right w:val="none" w:sz="0" w:space="0" w:color="auto"/>
              </w:divBdr>
              <w:divsChild>
                <w:div w:id="334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0788875">
      <w:bodyDiv w:val="1"/>
      <w:marLeft w:val="0"/>
      <w:marRight w:val="0"/>
      <w:marTop w:val="0"/>
      <w:marBottom w:val="0"/>
      <w:divBdr>
        <w:top w:val="none" w:sz="0" w:space="0" w:color="auto"/>
        <w:left w:val="none" w:sz="0" w:space="0" w:color="auto"/>
        <w:bottom w:val="none" w:sz="0" w:space="0" w:color="auto"/>
        <w:right w:val="none" w:sz="0" w:space="0" w:color="auto"/>
      </w:divBdr>
    </w:div>
    <w:div w:id="199571576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508496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248053">
      <w:bodyDiv w:val="1"/>
      <w:marLeft w:val="0"/>
      <w:marRight w:val="0"/>
      <w:marTop w:val="0"/>
      <w:marBottom w:val="0"/>
      <w:divBdr>
        <w:top w:val="none" w:sz="0" w:space="0" w:color="auto"/>
        <w:left w:val="none" w:sz="0" w:space="0" w:color="auto"/>
        <w:bottom w:val="none" w:sz="0" w:space="0" w:color="auto"/>
        <w:right w:val="none" w:sz="0" w:space="0" w:color="auto"/>
      </w:divBdr>
    </w:div>
    <w:div w:id="2135247423">
      <w:bodyDiv w:val="1"/>
      <w:marLeft w:val="0"/>
      <w:marRight w:val="0"/>
      <w:marTop w:val="0"/>
      <w:marBottom w:val="0"/>
      <w:divBdr>
        <w:top w:val="none" w:sz="0" w:space="0" w:color="auto"/>
        <w:left w:val="none" w:sz="0" w:space="0" w:color="auto"/>
        <w:bottom w:val="none" w:sz="0" w:space="0" w:color="auto"/>
        <w:right w:val="none" w:sz="0" w:space="0" w:color="auto"/>
      </w:divBdr>
      <w:divsChild>
        <w:div w:id="1219971077">
          <w:marLeft w:val="0"/>
          <w:marRight w:val="0"/>
          <w:marTop w:val="0"/>
          <w:marBottom w:val="0"/>
          <w:divBdr>
            <w:top w:val="none" w:sz="0" w:space="0" w:color="auto"/>
            <w:left w:val="none" w:sz="0" w:space="0" w:color="auto"/>
            <w:bottom w:val="none" w:sz="0" w:space="0" w:color="auto"/>
            <w:right w:val="none" w:sz="0" w:space="0" w:color="auto"/>
          </w:divBdr>
          <w:divsChild>
            <w:div w:id="1954820808">
              <w:marLeft w:val="0"/>
              <w:marRight w:val="0"/>
              <w:marTop w:val="0"/>
              <w:marBottom w:val="0"/>
              <w:divBdr>
                <w:top w:val="none" w:sz="0" w:space="0" w:color="auto"/>
                <w:left w:val="none" w:sz="0" w:space="0" w:color="auto"/>
                <w:bottom w:val="none" w:sz="0" w:space="0" w:color="auto"/>
                <w:right w:val="none" w:sz="0" w:space="0" w:color="auto"/>
              </w:divBdr>
              <w:divsChild>
                <w:div w:id="12263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oenix/Library/Containers/com.microsoft.Word/Data/Library/Application%20Support/Microsoft/Office/16.0/DTS/en-US%7bFA715BBB-04DA-214F-95BD-91D8F9031E6B%7d/%7b128257A8-5233-5F44-AE00-66380DB46DA8%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2CC021A0B5574687493AC0824A8664"/>
        <w:category>
          <w:name w:val="General"/>
          <w:gallery w:val="placeholder"/>
        </w:category>
        <w:types>
          <w:type w:val="bbPlcHdr"/>
        </w:types>
        <w:behaviors>
          <w:behavior w:val="content"/>
        </w:behaviors>
        <w:guid w:val="{72E91324-CC48-3244-A99E-58D0B6A714FB}"/>
      </w:docPartPr>
      <w:docPartBody>
        <w:p w:rsidR="00EC6F9A" w:rsidRDefault="00302A9A">
          <w:pPr>
            <w:pStyle w:val="482CC021A0B5574687493AC0824A8664"/>
          </w:pPr>
          <w:r>
            <w:t>[Title Here, up to 12 Words, on One to Two Lines]</w:t>
          </w:r>
        </w:p>
      </w:docPartBody>
    </w:docPart>
    <w:docPart>
      <w:docPartPr>
        <w:name w:val="548B4F2AF29D364380EA6B677C0543FD"/>
        <w:category>
          <w:name w:val="General"/>
          <w:gallery w:val="placeholder"/>
        </w:category>
        <w:types>
          <w:type w:val="bbPlcHdr"/>
        </w:types>
        <w:behaviors>
          <w:behavior w:val="content"/>
        </w:behaviors>
        <w:guid w:val="{59A3684C-A6E4-174D-B0E8-F21815DEA629}"/>
      </w:docPartPr>
      <w:docPartBody>
        <w:p w:rsidR="00EC6F9A" w:rsidRDefault="00302A9A">
          <w:pPr>
            <w:pStyle w:val="548B4F2AF29D364380EA6B677C0543FD"/>
          </w:pPr>
          <w:r>
            <w:t>[Title Here, up to 12 Words, on One to Two Lines]</w:t>
          </w:r>
        </w:p>
      </w:docPartBody>
    </w:docPart>
    <w:docPart>
      <w:docPartPr>
        <w:name w:val="1877DBC80D99B1439C4ACC435ED63059"/>
        <w:category>
          <w:name w:val="General"/>
          <w:gallery w:val="placeholder"/>
        </w:category>
        <w:types>
          <w:type w:val="bbPlcHdr"/>
        </w:types>
        <w:behaviors>
          <w:behavior w:val="content"/>
        </w:behaviors>
        <w:guid w:val="{286A67DD-ED38-AC4D-9CC5-1A70486F2082}"/>
      </w:docPartPr>
      <w:docPartBody>
        <w:p w:rsidR="00EC6F9A" w:rsidRDefault="00302A9A">
          <w:pPr>
            <w:pStyle w:val="1877DBC80D99B1439C4ACC435ED6305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CDEA6CCABA46574CB18C1E51D93571B7"/>
        <w:category>
          <w:name w:val="General"/>
          <w:gallery w:val="placeholder"/>
        </w:category>
        <w:types>
          <w:type w:val="bbPlcHdr"/>
        </w:types>
        <w:behaviors>
          <w:behavior w:val="content"/>
        </w:behaviors>
        <w:guid w:val="{89C01917-AFF9-7140-91AC-41E7B09AC63A}"/>
      </w:docPartPr>
      <w:docPartBody>
        <w:p w:rsidR="00EC6F9A" w:rsidRDefault="00302A9A">
          <w:pPr>
            <w:pStyle w:val="CDEA6CCABA46574CB18C1E51D93571B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9A"/>
    <w:rsid w:val="0005333E"/>
    <w:rsid w:val="000625AA"/>
    <w:rsid w:val="0006544A"/>
    <w:rsid w:val="000D3E64"/>
    <w:rsid w:val="0010185B"/>
    <w:rsid w:val="00117442"/>
    <w:rsid w:val="00123F88"/>
    <w:rsid w:val="001430D9"/>
    <w:rsid w:val="0021469C"/>
    <w:rsid w:val="002914AE"/>
    <w:rsid w:val="002B5CEC"/>
    <w:rsid w:val="00302A9A"/>
    <w:rsid w:val="00326081"/>
    <w:rsid w:val="00350E8A"/>
    <w:rsid w:val="00385725"/>
    <w:rsid w:val="003D17CF"/>
    <w:rsid w:val="003F271E"/>
    <w:rsid w:val="00464F23"/>
    <w:rsid w:val="004B3B7A"/>
    <w:rsid w:val="004B4E53"/>
    <w:rsid w:val="005071D0"/>
    <w:rsid w:val="005B7206"/>
    <w:rsid w:val="005E2DD8"/>
    <w:rsid w:val="006834E6"/>
    <w:rsid w:val="00684620"/>
    <w:rsid w:val="006C547F"/>
    <w:rsid w:val="007213ED"/>
    <w:rsid w:val="00723BAF"/>
    <w:rsid w:val="00740887"/>
    <w:rsid w:val="007961E4"/>
    <w:rsid w:val="00824BEC"/>
    <w:rsid w:val="00867941"/>
    <w:rsid w:val="00872CC8"/>
    <w:rsid w:val="008A1EEA"/>
    <w:rsid w:val="008C074C"/>
    <w:rsid w:val="008F7671"/>
    <w:rsid w:val="009711AE"/>
    <w:rsid w:val="009E5768"/>
    <w:rsid w:val="00A148C9"/>
    <w:rsid w:val="00A50942"/>
    <w:rsid w:val="00A654DC"/>
    <w:rsid w:val="00A94610"/>
    <w:rsid w:val="00AC1094"/>
    <w:rsid w:val="00AE12BF"/>
    <w:rsid w:val="00B96B77"/>
    <w:rsid w:val="00BA6720"/>
    <w:rsid w:val="00BC1420"/>
    <w:rsid w:val="00BD4C6A"/>
    <w:rsid w:val="00C30ADF"/>
    <w:rsid w:val="00C325FD"/>
    <w:rsid w:val="00C47025"/>
    <w:rsid w:val="00CA3318"/>
    <w:rsid w:val="00CA78C7"/>
    <w:rsid w:val="00CD6F7A"/>
    <w:rsid w:val="00CF59ED"/>
    <w:rsid w:val="00CF78B8"/>
    <w:rsid w:val="00DD582A"/>
    <w:rsid w:val="00E24F93"/>
    <w:rsid w:val="00E753CD"/>
    <w:rsid w:val="00E95D8C"/>
    <w:rsid w:val="00EC6F9A"/>
    <w:rsid w:val="00F120CD"/>
    <w:rsid w:val="00F44068"/>
    <w:rsid w:val="00FA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CC021A0B5574687493AC0824A8664">
    <w:name w:val="482CC021A0B5574687493AC0824A8664"/>
  </w:style>
  <w:style w:type="paragraph" w:customStyle="1" w:styleId="03AAD8C23C8AE0469F4DED113CC1895E">
    <w:name w:val="03AAD8C23C8AE0469F4DED113CC1895E"/>
  </w:style>
  <w:style w:type="paragraph" w:customStyle="1" w:styleId="C23670C4586D6549B309F7F066B0836A">
    <w:name w:val="C23670C4586D6549B309F7F066B0836A"/>
  </w:style>
  <w:style w:type="paragraph" w:customStyle="1" w:styleId="3F8D80824F28234AB527EF257942F8A0">
    <w:name w:val="3F8D80824F28234AB527EF257942F8A0"/>
  </w:style>
  <w:style w:type="character" w:styleId="Emphasis">
    <w:name w:val="Emphasis"/>
    <w:basedOn w:val="DefaultParagraphFont"/>
    <w:uiPriority w:val="20"/>
    <w:unhideWhenUsed/>
    <w:qFormat/>
    <w:rPr>
      <w:i/>
      <w:iCs/>
    </w:rPr>
  </w:style>
  <w:style w:type="paragraph" w:customStyle="1" w:styleId="70288680F4E95D408BACCB6E8285CF8A">
    <w:name w:val="70288680F4E95D408BACCB6E8285CF8A"/>
  </w:style>
  <w:style w:type="paragraph" w:customStyle="1" w:styleId="D077EAE2967B844B9EE6FF3B3D913835">
    <w:name w:val="D077EAE2967B844B9EE6FF3B3D913835"/>
  </w:style>
  <w:style w:type="paragraph" w:customStyle="1" w:styleId="548B4F2AF29D364380EA6B677C0543FD">
    <w:name w:val="548B4F2AF29D364380EA6B677C0543FD"/>
  </w:style>
  <w:style w:type="paragraph" w:customStyle="1" w:styleId="32DFA5A498327649B12AB2499BC7FAF4">
    <w:name w:val="32DFA5A498327649B12AB2499BC7FAF4"/>
  </w:style>
  <w:style w:type="paragraph" w:customStyle="1" w:styleId="5832C5B806847A46A78C2BF8C611FF0A">
    <w:name w:val="5832C5B806847A46A78C2BF8C611FF0A"/>
  </w:style>
  <w:style w:type="paragraph" w:customStyle="1" w:styleId="8E4C9CDF8609DF4BA2CF4EB380B26136">
    <w:name w:val="8E4C9CDF8609DF4BA2CF4EB380B26136"/>
  </w:style>
  <w:style w:type="paragraph" w:customStyle="1" w:styleId="20EA479BC30CB74C869780BD3B404F2C">
    <w:name w:val="20EA479BC30CB74C869780BD3B404F2C"/>
  </w:style>
  <w:style w:type="paragraph" w:customStyle="1" w:styleId="E73D7276010D344BA5BD8DBA199A41B9">
    <w:name w:val="E73D7276010D344BA5BD8DBA199A41B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8071E16510873B4DBDA69AB77CB53750">
    <w:name w:val="8071E16510873B4DBDA69AB77CB53750"/>
  </w:style>
  <w:style w:type="paragraph" w:customStyle="1" w:styleId="1BBF59086ED15843B46ABF952F415503">
    <w:name w:val="1BBF59086ED15843B46ABF952F41550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22064F40F6434E4B9C49977C60F73846">
    <w:name w:val="22064F40F6434E4B9C49977C60F73846"/>
  </w:style>
  <w:style w:type="paragraph" w:customStyle="1" w:styleId="5C25EF0DE111EC4F99B6779478270858">
    <w:name w:val="5C25EF0DE111EC4F99B6779478270858"/>
  </w:style>
  <w:style w:type="paragraph" w:customStyle="1" w:styleId="2304E60335D9C14C83C8FF41948F5559">
    <w:name w:val="2304E60335D9C14C83C8FF41948F5559"/>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66E519E2752B3A489FE8B4E44F819761">
    <w:name w:val="66E519E2752B3A489FE8B4E44F819761"/>
  </w:style>
  <w:style w:type="paragraph" w:customStyle="1" w:styleId="6B24ECFC59539D478B0C199FC1B2B0BF">
    <w:name w:val="6B24ECFC59539D478B0C199FC1B2B0BF"/>
  </w:style>
  <w:style w:type="paragraph" w:customStyle="1" w:styleId="B3C9227ACE6D464EB13F58326DC85740">
    <w:name w:val="B3C9227ACE6D464EB13F58326DC85740"/>
  </w:style>
  <w:style w:type="paragraph" w:styleId="Bibliography">
    <w:name w:val="Bibliography"/>
    <w:basedOn w:val="Normal"/>
    <w:next w:val="Normal"/>
    <w:uiPriority w:val="37"/>
    <w:semiHidden/>
    <w:unhideWhenUsed/>
  </w:style>
  <w:style w:type="paragraph" w:customStyle="1" w:styleId="F4C7FB693648734D829876BAA5AB2DC5">
    <w:name w:val="F4C7FB693648734D829876BAA5AB2DC5"/>
  </w:style>
  <w:style w:type="paragraph" w:customStyle="1" w:styleId="3EEB836E3F52114498E92A5807A0C93B">
    <w:name w:val="3EEB836E3F52114498E92A5807A0C93B"/>
  </w:style>
  <w:style w:type="paragraph" w:customStyle="1" w:styleId="3E1D761635EF4C478A12BB395149F87F">
    <w:name w:val="3E1D761635EF4C478A12BB395149F87F"/>
  </w:style>
  <w:style w:type="paragraph" w:customStyle="1" w:styleId="1877DBC80D99B1439C4ACC435ED63059">
    <w:name w:val="1877DBC80D99B1439C4ACC435ED63059"/>
  </w:style>
  <w:style w:type="paragraph" w:customStyle="1" w:styleId="CDEA6CCABA46574CB18C1E51D93571B7">
    <w:name w:val="CDEA6CCABA46574CB18C1E51D9357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C4327-6E23-E043-86C2-CC338619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{128257A8-5233-5F44-AE00-66380DB46DA8}tf10002091.dotx</Template>
  <TotalTime>2016</TotalTime>
  <Pages>11</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7-1 Final Project: Sprint Review and Retrospective</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 Final Project: Sprint Review and Retrospective</dc:title>
  <dc:subject/>
  <dc:creator>Microsoft Office User</dc:creator>
  <cp:keywords/>
  <dc:description/>
  <cp:lastModifiedBy>Bowden, Casie</cp:lastModifiedBy>
  <cp:revision>93</cp:revision>
  <cp:lastPrinted>2019-08-29T04:45:00Z</cp:lastPrinted>
  <dcterms:created xsi:type="dcterms:W3CDTF">2019-08-28T06:47:00Z</dcterms:created>
  <dcterms:modified xsi:type="dcterms:W3CDTF">2022-08-22T01:48:00Z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